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DDC" w:rsidRDefault="00950DDC" w:rsidP="00950DDC">
      <w:pPr>
        <w:sectPr w:rsidR="00950DDC" w:rsidSect="002343E4">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985" w:header="709" w:footer="709" w:gutter="0"/>
          <w:pgBorders>
            <w:top w:val="twistedLines1" w:sz="12" w:space="0" w:color="auto"/>
            <w:left w:val="twistedLines1" w:sz="12" w:space="0" w:color="auto"/>
            <w:bottom w:val="twistedLines1" w:sz="12" w:space="0" w:color="auto"/>
            <w:right w:val="twistedLines1" w:sz="12" w:space="0" w:color="auto"/>
          </w:pgBorders>
          <w:cols w:space="708"/>
          <w:docGrid w:linePitch="360"/>
        </w:sectPr>
      </w:pPr>
      <w:bookmarkStart w:id="0" w:name="_Toc169424238"/>
      <w:bookmarkStart w:id="1" w:name="_Toc476558178"/>
      <w:bookmarkStart w:id="2" w:name="_Toc169424237"/>
      <w:r>
        <w:rPr>
          <w:noProof/>
          <w:lang w:val="vi-VN" w:eastAsia="vi-VN"/>
        </w:rPr>
        <mc:AlternateContent>
          <mc:Choice Requires="wpc">
            <w:drawing>
              <wp:inline distT="0" distB="0" distL="0" distR="0" wp14:anchorId="1980DB85" wp14:editId="7F722C11">
                <wp:extent cx="5562600" cy="9330055"/>
                <wp:effectExtent l="0" t="0" r="0" b="0"/>
                <wp:docPr id="1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Text Box 4"/>
                        <wps:cNvSpPr txBox="1">
                          <a:spLocks noChangeArrowheads="1"/>
                        </wps:cNvSpPr>
                        <wps:spPr bwMode="auto">
                          <a:xfrm>
                            <a:off x="862993" y="1748817"/>
                            <a:ext cx="3409315" cy="1458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0DDC" w:rsidRDefault="00950DDC" w:rsidP="00950DDC">
                              <w:pPr>
                                <w:spacing w:before="60"/>
                                <w:rPr>
                                  <w:b/>
                                  <w:sz w:val="32"/>
                                  <w:szCs w:val="28"/>
                                </w:rPr>
                              </w:pPr>
                              <w:r>
                                <w:rPr>
                                  <w:b/>
                                  <w:sz w:val="32"/>
                                  <w:szCs w:val="28"/>
                                </w:rPr>
                                <w:t>Hồ Trung Thao (MSV)</w:t>
                              </w:r>
                            </w:p>
                            <w:p w:rsidR="00950DDC" w:rsidRDefault="00950DDC" w:rsidP="00950DDC">
                              <w:pPr>
                                <w:spacing w:before="60"/>
                                <w:rPr>
                                  <w:b/>
                                  <w:sz w:val="32"/>
                                  <w:szCs w:val="28"/>
                                </w:rPr>
                              </w:pPr>
                              <w:r>
                                <w:rPr>
                                  <w:b/>
                                  <w:sz w:val="32"/>
                                  <w:szCs w:val="28"/>
                                </w:rPr>
                                <w:t>Nguyễn Thanh Hải  (MSV) (C)</w:t>
                              </w:r>
                            </w:p>
                            <w:p w:rsidR="00950DDC" w:rsidRDefault="00950DDC" w:rsidP="00950DDC">
                              <w:pPr>
                                <w:spacing w:before="60"/>
                                <w:rPr>
                                  <w:b/>
                                  <w:sz w:val="32"/>
                                  <w:szCs w:val="28"/>
                                </w:rPr>
                              </w:pPr>
                              <w:r>
                                <w:rPr>
                                  <w:b/>
                                  <w:sz w:val="32"/>
                                  <w:szCs w:val="28"/>
                                </w:rPr>
                                <w:t>Phùng Văn Thắng (MSV)</w:t>
                              </w:r>
                            </w:p>
                            <w:p w:rsidR="00950DDC" w:rsidRPr="005D49C9" w:rsidRDefault="00950DDC" w:rsidP="00950DDC">
                              <w:pPr>
                                <w:spacing w:before="60"/>
                                <w:rPr>
                                  <w:b/>
                                  <w:sz w:val="32"/>
                                  <w:szCs w:val="28"/>
                                </w:rPr>
                              </w:pPr>
                              <w:r>
                                <w:rPr>
                                  <w:b/>
                                  <w:sz w:val="32"/>
                                  <w:szCs w:val="28"/>
                                </w:rPr>
                                <w:t>Nguyễn Mạnh Cường(MSV)</w:t>
                              </w:r>
                            </w:p>
                          </w:txbxContent>
                        </wps:txbx>
                        <wps:bodyPr rot="0" vert="horz" wrap="square" lIns="91440" tIns="45720" rIns="91440" bIns="45720" anchor="t" anchorCtr="0" upright="1">
                          <a:spAutoFit/>
                        </wps:bodyPr>
                      </wps:wsp>
                      <wps:wsp>
                        <wps:cNvPr id="9" name="Text Box 5"/>
                        <wps:cNvSpPr txBox="1">
                          <a:spLocks noChangeArrowheads="1"/>
                        </wps:cNvSpPr>
                        <wps:spPr bwMode="auto">
                          <a:xfrm>
                            <a:off x="0" y="3571874"/>
                            <a:ext cx="5224007" cy="4021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0DDC" w:rsidRDefault="00950DDC" w:rsidP="00950DDC">
                              <w:pPr>
                                <w:spacing w:before="60"/>
                                <w:jc w:val="center"/>
                                <w:rPr>
                                  <w:rFonts w:ascii="Arial" w:hAnsi="Arial"/>
                                  <w:sz w:val="44"/>
                                  <w:szCs w:val="96"/>
                                </w:rPr>
                              </w:pPr>
                              <w:r w:rsidRPr="005D49C9">
                                <w:rPr>
                                  <w:rFonts w:ascii="Arial" w:hAnsi="Arial"/>
                                  <w:sz w:val="44"/>
                                  <w:szCs w:val="96"/>
                                </w:rPr>
                                <w:t>TÊN ĐỀ TÀI</w:t>
                              </w:r>
                            </w:p>
                            <w:p w:rsidR="00950DDC" w:rsidRPr="005D49C9" w:rsidRDefault="00950DDC" w:rsidP="00950DDC">
                              <w:pPr>
                                <w:spacing w:before="60"/>
                                <w:jc w:val="center"/>
                                <w:rPr>
                                  <w:rFonts w:ascii="Arial" w:hAnsi="Arial"/>
                                  <w:sz w:val="44"/>
                                  <w:szCs w:val="96"/>
                                </w:rPr>
                              </w:pPr>
                              <w:r>
                                <w:rPr>
                                  <w:rFonts w:ascii="Arial" w:hAnsi="Arial"/>
                                  <w:sz w:val="44"/>
                                  <w:szCs w:val="96"/>
                                </w:rPr>
                                <w:t>Xây dựng website đọc truyện tàu</w:t>
                              </w:r>
                            </w:p>
                            <w:p w:rsidR="00950DDC" w:rsidRDefault="00950DDC" w:rsidP="00950DDC">
                              <w:pPr>
                                <w:spacing w:before="60"/>
                                <w:jc w:val="center"/>
                                <w:rPr>
                                  <w:b/>
                                  <w:sz w:val="24"/>
                                </w:rPr>
                              </w:pPr>
                            </w:p>
                            <w:p w:rsidR="00950DDC" w:rsidRDefault="00950DDC" w:rsidP="00950DDC">
                              <w:pPr>
                                <w:spacing w:before="60"/>
                                <w:jc w:val="center"/>
                                <w:rPr>
                                  <w:b/>
                                  <w:sz w:val="24"/>
                                </w:rPr>
                              </w:pPr>
                            </w:p>
                            <w:p w:rsidR="00950DDC" w:rsidRPr="005D49C9" w:rsidRDefault="00950DDC" w:rsidP="00950DDC">
                              <w:pPr>
                                <w:spacing w:before="60"/>
                                <w:jc w:val="center"/>
                                <w:rPr>
                                  <w:b/>
                                </w:rPr>
                              </w:pPr>
                            </w:p>
                            <w:p w:rsidR="00950DDC" w:rsidRDefault="00950DDC" w:rsidP="00950DDC">
                              <w:pPr>
                                <w:spacing w:before="60"/>
                                <w:jc w:val="center"/>
                                <w:rPr>
                                  <w:b/>
                                </w:rPr>
                              </w:pPr>
                            </w:p>
                            <w:p w:rsidR="00950DDC" w:rsidRDefault="00950DDC" w:rsidP="00950DDC">
                              <w:pPr>
                                <w:spacing w:before="60"/>
                                <w:jc w:val="center"/>
                                <w:rPr>
                                  <w:b/>
                                </w:rPr>
                              </w:pPr>
                            </w:p>
                            <w:p w:rsidR="00950DDC" w:rsidRDefault="00950DDC" w:rsidP="00950DDC">
                              <w:pPr>
                                <w:spacing w:before="60"/>
                                <w:jc w:val="center"/>
                                <w:rPr>
                                  <w:b/>
                                </w:rPr>
                              </w:pPr>
                            </w:p>
                            <w:p w:rsidR="00950DDC" w:rsidRPr="005D49C9" w:rsidRDefault="00950DDC" w:rsidP="00950DDC">
                              <w:pPr>
                                <w:spacing w:before="60"/>
                                <w:jc w:val="center"/>
                                <w:rPr>
                                  <w:b/>
                                </w:rPr>
                              </w:pPr>
                              <w:r>
                                <w:rPr>
                                  <w:b/>
                                </w:rPr>
                                <w:t>BÀI TẬP LỚN</w:t>
                              </w:r>
                            </w:p>
                            <w:p w:rsidR="00950DDC" w:rsidRPr="005D49C9" w:rsidRDefault="00950DDC" w:rsidP="00950DDC">
                              <w:pPr>
                                <w:spacing w:before="60"/>
                                <w:jc w:val="center"/>
                                <w:rPr>
                                  <w:b/>
                                </w:rPr>
                              </w:pPr>
                              <w:r>
                                <w:rPr>
                                  <w:b/>
                                </w:rPr>
                                <w:t>MÔN: Phát triển ứng dụng web + BTL – MÃ MÔN HỌC</w:t>
                              </w:r>
                            </w:p>
                            <w:p w:rsidR="00950DDC" w:rsidRPr="00013160" w:rsidRDefault="00950DDC" w:rsidP="00950DDC">
                              <w:pPr>
                                <w:pStyle w:val="Subtitle"/>
                                <w:rPr>
                                  <w:b/>
                                  <w:sz w:val="24"/>
                                  <w:szCs w:val="24"/>
                                </w:rPr>
                              </w:pPr>
                            </w:p>
                          </w:txbxContent>
                        </wps:txbx>
                        <wps:bodyPr rot="0" vert="horz" wrap="square" lIns="0" tIns="0" rIns="0" bIns="0" anchor="t" anchorCtr="0" upright="1">
                          <a:noAutofit/>
                        </wps:bodyPr>
                      </wps:wsp>
                      <wps:wsp>
                        <wps:cNvPr id="11" name="Text Box 7"/>
                        <wps:cNvSpPr txBox="1">
                          <a:spLocks noChangeAspect="1" noChangeArrowheads="1"/>
                        </wps:cNvSpPr>
                        <wps:spPr bwMode="auto">
                          <a:xfrm>
                            <a:off x="1704230" y="8586414"/>
                            <a:ext cx="186563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0DDC" w:rsidRPr="005D49C9" w:rsidRDefault="00950DDC" w:rsidP="00950DDC">
                              <w:pPr>
                                <w:spacing w:before="60" w:line="288" w:lineRule="auto"/>
                                <w:jc w:val="center"/>
                                <w:rPr>
                                  <w:b/>
                                </w:rPr>
                              </w:pPr>
                              <w:r w:rsidRPr="005D49C9">
                                <w:rPr>
                                  <w:b/>
                                </w:rPr>
                                <w:t xml:space="preserve">Hà Nội, </w:t>
                              </w:r>
                              <w:r w:rsidRPr="005D49C9">
                                <w:rPr>
                                  <w:b/>
                                  <w:highlight w:val="yellow"/>
                                </w:rPr>
                                <w:t>Năm</w:t>
                              </w:r>
                              <w:r>
                                <w:rPr>
                                  <w:b/>
                                </w:rPr>
                                <w:t xml:space="preserve"> 2017</w:t>
                              </w:r>
                            </w:p>
                          </w:txbxContent>
                        </wps:txbx>
                        <wps:bodyPr rot="0" vert="horz" wrap="square" lIns="0" tIns="0" rIns="0" bIns="0" anchor="t" anchorCtr="0" upright="1">
                          <a:spAutoFit/>
                        </wps:bodyPr>
                      </wps:wsp>
                      <wps:wsp>
                        <wps:cNvPr id="12" name="Text Box 8"/>
                        <wps:cNvSpPr txBox="1">
                          <a:spLocks noChangeAspect="1" noChangeArrowheads="1"/>
                        </wps:cNvSpPr>
                        <wps:spPr bwMode="auto">
                          <a:xfrm>
                            <a:off x="447261" y="200936"/>
                            <a:ext cx="4191000" cy="71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0DDC" w:rsidRPr="007A410F" w:rsidRDefault="00950DDC" w:rsidP="00950DDC">
                              <w:pPr>
                                <w:jc w:val="center"/>
                                <w:rPr>
                                  <w:b/>
                                  <w:sz w:val="24"/>
                                </w:rPr>
                              </w:pPr>
                              <w:r w:rsidRPr="007A410F">
                                <w:rPr>
                                  <w:b/>
                                  <w:sz w:val="24"/>
                                </w:rPr>
                                <w:fldChar w:fldCharType="begin"/>
                              </w:r>
                              <w:r w:rsidRPr="007A410F">
                                <w:rPr>
                                  <w:b/>
                                  <w:sz w:val="24"/>
                                </w:rPr>
                                <w:instrText xml:space="preserve"> MACROBUTTON DOFIELDCLICK BỘ GIÁO DỤC VÀ ĐÀO TẠO</w:instrText>
                              </w:r>
                              <w:r w:rsidRPr="007A410F">
                                <w:rPr>
                                  <w:b/>
                                  <w:sz w:val="24"/>
                                </w:rPr>
                                <w:fldChar w:fldCharType="end"/>
                              </w:r>
                            </w:p>
                            <w:p w:rsidR="00950DDC" w:rsidRPr="00F65597" w:rsidRDefault="00950DDC" w:rsidP="00950DDC">
                              <w:pPr>
                                <w:jc w:val="center"/>
                                <w:rPr>
                                  <w:rStyle w:val="Strong"/>
                                  <w:rFonts w:ascii=".VnTimeH" w:hAnsi=".VnTimeH"/>
                                  <w:b/>
                                  <w:szCs w:val="28"/>
                                </w:rPr>
                              </w:pPr>
                              <w:r w:rsidRPr="007A410F">
                                <w:rPr>
                                  <w:b/>
                                  <w:szCs w:val="28"/>
                                </w:rPr>
                                <w:fldChar w:fldCharType="begin"/>
                              </w:r>
                              <w:r w:rsidRPr="007A410F">
                                <w:rPr>
                                  <w:b/>
                                  <w:szCs w:val="28"/>
                                </w:rPr>
                                <w:instrText xml:space="preserve"> MACROBUTTON DOFIELDCLICK TRƯỜNG ĐẠI HỌC MỎ - ĐỊA CHẤT</w:instrText>
                              </w:r>
                              <w:r w:rsidRPr="007A410F">
                                <w:rPr>
                                  <w:b/>
                                  <w:szCs w:val="28"/>
                                </w:rPr>
                                <w:fldChar w:fldCharType="end"/>
                              </w:r>
                            </w:p>
                          </w:txbxContent>
                        </wps:txbx>
                        <wps:bodyPr rot="0" vert="horz" wrap="square" lIns="91440" tIns="45720" rIns="91440" bIns="45720" anchor="t" anchorCtr="0" upright="1">
                          <a:spAutoFit/>
                        </wps:bodyPr>
                      </wps:wsp>
                    </wpc:wpc>
                  </a:graphicData>
                </a:graphic>
              </wp:inline>
            </w:drawing>
          </mc:Choice>
          <mc:Fallback>
            <w:pict>
              <v:group w14:anchorId="1980DB85" id="Canvas 2" o:spid="_x0000_s1026" editas="canvas" style="width:438pt;height:734.65pt;mso-position-horizontal-relative:char;mso-position-vertical-relative:line" coordsize="55626,9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626;height:93300;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8629;top:17488;width:34094;height:14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950DDC" w:rsidRDefault="00950DDC" w:rsidP="00950DDC">
                        <w:pPr>
                          <w:spacing w:before="60"/>
                          <w:rPr>
                            <w:b/>
                            <w:sz w:val="32"/>
                            <w:szCs w:val="28"/>
                          </w:rPr>
                        </w:pPr>
                        <w:r>
                          <w:rPr>
                            <w:b/>
                            <w:sz w:val="32"/>
                            <w:szCs w:val="28"/>
                          </w:rPr>
                          <w:t>Hồ Trung Thao (MSV)</w:t>
                        </w:r>
                      </w:p>
                      <w:p w:rsidR="00950DDC" w:rsidRDefault="00950DDC" w:rsidP="00950DDC">
                        <w:pPr>
                          <w:spacing w:before="60"/>
                          <w:rPr>
                            <w:b/>
                            <w:sz w:val="32"/>
                            <w:szCs w:val="28"/>
                          </w:rPr>
                        </w:pPr>
                        <w:r>
                          <w:rPr>
                            <w:b/>
                            <w:sz w:val="32"/>
                            <w:szCs w:val="28"/>
                          </w:rPr>
                          <w:t>Nguyễn Thanh Hải  (MSV) (C)</w:t>
                        </w:r>
                      </w:p>
                      <w:p w:rsidR="00950DDC" w:rsidRDefault="00950DDC" w:rsidP="00950DDC">
                        <w:pPr>
                          <w:spacing w:before="60"/>
                          <w:rPr>
                            <w:b/>
                            <w:sz w:val="32"/>
                            <w:szCs w:val="28"/>
                          </w:rPr>
                        </w:pPr>
                        <w:r>
                          <w:rPr>
                            <w:b/>
                            <w:sz w:val="32"/>
                            <w:szCs w:val="28"/>
                          </w:rPr>
                          <w:t>Phùng Văn Thắng (MSV)</w:t>
                        </w:r>
                      </w:p>
                      <w:p w:rsidR="00950DDC" w:rsidRPr="005D49C9" w:rsidRDefault="00950DDC" w:rsidP="00950DDC">
                        <w:pPr>
                          <w:spacing w:before="60"/>
                          <w:rPr>
                            <w:b/>
                            <w:sz w:val="32"/>
                            <w:szCs w:val="28"/>
                          </w:rPr>
                        </w:pPr>
                        <w:r>
                          <w:rPr>
                            <w:b/>
                            <w:sz w:val="32"/>
                            <w:szCs w:val="28"/>
                          </w:rPr>
                          <w:t>Nguyễn Mạnh Cường(MSV)</w:t>
                        </w:r>
                      </w:p>
                    </w:txbxContent>
                  </v:textbox>
                </v:shape>
                <v:shape id="Text Box 5" o:spid="_x0000_s1029" type="#_x0000_t202" style="position:absolute;top:35718;width:52240;height:40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950DDC" w:rsidRDefault="00950DDC" w:rsidP="00950DDC">
                        <w:pPr>
                          <w:spacing w:before="60"/>
                          <w:jc w:val="center"/>
                          <w:rPr>
                            <w:rFonts w:ascii="Arial" w:hAnsi="Arial"/>
                            <w:sz w:val="44"/>
                            <w:szCs w:val="96"/>
                          </w:rPr>
                        </w:pPr>
                        <w:r w:rsidRPr="005D49C9">
                          <w:rPr>
                            <w:rFonts w:ascii="Arial" w:hAnsi="Arial"/>
                            <w:sz w:val="44"/>
                            <w:szCs w:val="96"/>
                          </w:rPr>
                          <w:t>TÊN ĐỀ TÀI</w:t>
                        </w:r>
                      </w:p>
                      <w:p w:rsidR="00950DDC" w:rsidRPr="005D49C9" w:rsidRDefault="00950DDC" w:rsidP="00950DDC">
                        <w:pPr>
                          <w:spacing w:before="60"/>
                          <w:jc w:val="center"/>
                          <w:rPr>
                            <w:rFonts w:ascii="Arial" w:hAnsi="Arial"/>
                            <w:sz w:val="44"/>
                            <w:szCs w:val="96"/>
                          </w:rPr>
                        </w:pPr>
                        <w:r>
                          <w:rPr>
                            <w:rFonts w:ascii="Arial" w:hAnsi="Arial"/>
                            <w:sz w:val="44"/>
                            <w:szCs w:val="96"/>
                          </w:rPr>
                          <w:t>Xây dựng website đọc truyện tàu</w:t>
                        </w:r>
                      </w:p>
                      <w:p w:rsidR="00950DDC" w:rsidRDefault="00950DDC" w:rsidP="00950DDC">
                        <w:pPr>
                          <w:spacing w:before="60"/>
                          <w:jc w:val="center"/>
                          <w:rPr>
                            <w:b/>
                            <w:sz w:val="24"/>
                          </w:rPr>
                        </w:pPr>
                      </w:p>
                      <w:p w:rsidR="00950DDC" w:rsidRDefault="00950DDC" w:rsidP="00950DDC">
                        <w:pPr>
                          <w:spacing w:before="60"/>
                          <w:jc w:val="center"/>
                          <w:rPr>
                            <w:b/>
                            <w:sz w:val="24"/>
                          </w:rPr>
                        </w:pPr>
                      </w:p>
                      <w:p w:rsidR="00950DDC" w:rsidRPr="005D49C9" w:rsidRDefault="00950DDC" w:rsidP="00950DDC">
                        <w:pPr>
                          <w:spacing w:before="60"/>
                          <w:jc w:val="center"/>
                          <w:rPr>
                            <w:b/>
                          </w:rPr>
                        </w:pPr>
                      </w:p>
                      <w:p w:rsidR="00950DDC" w:rsidRDefault="00950DDC" w:rsidP="00950DDC">
                        <w:pPr>
                          <w:spacing w:before="60"/>
                          <w:jc w:val="center"/>
                          <w:rPr>
                            <w:b/>
                          </w:rPr>
                        </w:pPr>
                      </w:p>
                      <w:p w:rsidR="00950DDC" w:rsidRDefault="00950DDC" w:rsidP="00950DDC">
                        <w:pPr>
                          <w:spacing w:before="60"/>
                          <w:jc w:val="center"/>
                          <w:rPr>
                            <w:b/>
                          </w:rPr>
                        </w:pPr>
                      </w:p>
                      <w:p w:rsidR="00950DDC" w:rsidRDefault="00950DDC" w:rsidP="00950DDC">
                        <w:pPr>
                          <w:spacing w:before="60"/>
                          <w:jc w:val="center"/>
                          <w:rPr>
                            <w:b/>
                          </w:rPr>
                        </w:pPr>
                      </w:p>
                      <w:p w:rsidR="00950DDC" w:rsidRPr="005D49C9" w:rsidRDefault="00950DDC" w:rsidP="00950DDC">
                        <w:pPr>
                          <w:spacing w:before="60"/>
                          <w:jc w:val="center"/>
                          <w:rPr>
                            <w:b/>
                          </w:rPr>
                        </w:pPr>
                        <w:r>
                          <w:rPr>
                            <w:b/>
                          </w:rPr>
                          <w:t>BÀI TẬP LỚN</w:t>
                        </w:r>
                      </w:p>
                      <w:p w:rsidR="00950DDC" w:rsidRPr="005D49C9" w:rsidRDefault="00950DDC" w:rsidP="00950DDC">
                        <w:pPr>
                          <w:spacing w:before="60"/>
                          <w:jc w:val="center"/>
                          <w:rPr>
                            <w:b/>
                          </w:rPr>
                        </w:pPr>
                        <w:r>
                          <w:rPr>
                            <w:b/>
                          </w:rPr>
                          <w:t>MÔN: Phát triển ứng dụng web + BTL – MÃ MÔN HỌC</w:t>
                        </w:r>
                      </w:p>
                      <w:p w:rsidR="00950DDC" w:rsidRPr="00013160" w:rsidRDefault="00950DDC" w:rsidP="00950DDC">
                        <w:pPr>
                          <w:pStyle w:val="Subtitle"/>
                          <w:rPr>
                            <w:b/>
                            <w:sz w:val="24"/>
                            <w:szCs w:val="24"/>
                          </w:rPr>
                        </w:pPr>
                      </w:p>
                    </w:txbxContent>
                  </v:textbox>
                </v:shape>
                <v:shape id="Text Box 7" o:spid="_x0000_s1030" type="#_x0000_t202" style="position:absolute;left:17042;top:85864;width:18656;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nAb8A&#10;AADbAAAADwAAAGRycy9kb3ducmV2LnhtbERPTYvCMBC9C/6HMMJeRNN4EK1GEXFh8bbqxdvQjG2x&#10;mZQmtl1/vVkQvM3jfc5629tKtNT40rEGNU1AEGfOlJxruJy/JwsQPiAbrByThj/ysN0MB2tMjev4&#10;l9pTyEUMYZ+ihiKEOpXSZwVZ9FNXE0fu5hqLIcIml6bBLobbSs6SZC4tlhwbCqxpX1B2Pz2shnl/&#10;qMfHJc26Z1a1fH0qFUhp/TXqdysQgfrwEb/dPybOV/D/Sz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OcBvwAAANsAAAAPAAAAAAAAAAAAAAAAAJgCAABkcnMvZG93bnJl&#10;di54bWxQSwUGAAAAAAQABAD1AAAAhAMAAAAA&#10;" filled="f" stroked="f">
                  <o:lock v:ext="edit" aspectratio="t"/>
                  <v:textbox style="mso-fit-shape-to-text:t" inset="0,0,0,0">
                    <w:txbxContent>
                      <w:p w:rsidR="00950DDC" w:rsidRPr="005D49C9" w:rsidRDefault="00950DDC" w:rsidP="00950DDC">
                        <w:pPr>
                          <w:spacing w:before="60" w:line="288" w:lineRule="auto"/>
                          <w:jc w:val="center"/>
                          <w:rPr>
                            <w:b/>
                          </w:rPr>
                        </w:pPr>
                        <w:r w:rsidRPr="005D49C9">
                          <w:rPr>
                            <w:b/>
                          </w:rPr>
                          <w:t xml:space="preserve">Hà Nội, </w:t>
                        </w:r>
                        <w:r w:rsidRPr="005D49C9">
                          <w:rPr>
                            <w:b/>
                            <w:highlight w:val="yellow"/>
                          </w:rPr>
                          <w:t>Năm</w:t>
                        </w:r>
                        <w:r>
                          <w:rPr>
                            <w:b/>
                          </w:rPr>
                          <w:t xml:space="preserve"> 2017</w:t>
                        </w:r>
                      </w:p>
                    </w:txbxContent>
                  </v:textbox>
                </v:shape>
                <v:shape id="Text Box 8" o:spid="_x0000_s1031" type="#_x0000_t202" style="position:absolute;left:4472;top:2009;width:41910;height:7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o:lock v:ext="edit" aspectratio="t"/>
                  <v:textbox style="mso-fit-shape-to-text:t">
                    <w:txbxContent>
                      <w:p w:rsidR="00950DDC" w:rsidRPr="007A410F" w:rsidRDefault="00950DDC" w:rsidP="00950DDC">
                        <w:pPr>
                          <w:jc w:val="center"/>
                          <w:rPr>
                            <w:b/>
                            <w:sz w:val="24"/>
                          </w:rPr>
                        </w:pPr>
                        <w:r w:rsidRPr="007A410F">
                          <w:rPr>
                            <w:b/>
                            <w:sz w:val="24"/>
                          </w:rPr>
                          <w:fldChar w:fldCharType="begin"/>
                        </w:r>
                        <w:r w:rsidRPr="007A410F">
                          <w:rPr>
                            <w:b/>
                            <w:sz w:val="24"/>
                          </w:rPr>
                          <w:instrText xml:space="preserve"> MACROBUTTON DOFIELDCLICK BỘ GIÁO DỤC VÀ ĐÀO TẠO</w:instrText>
                        </w:r>
                        <w:r w:rsidRPr="007A410F">
                          <w:rPr>
                            <w:b/>
                            <w:sz w:val="24"/>
                          </w:rPr>
                          <w:fldChar w:fldCharType="end"/>
                        </w:r>
                      </w:p>
                      <w:p w:rsidR="00950DDC" w:rsidRPr="00F65597" w:rsidRDefault="00950DDC" w:rsidP="00950DDC">
                        <w:pPr>
                          <w:jc w:val="center"/>
                          <w:rPr>
                            <w:rStyle w:val="Strong"/>
                            <w:rFonts w:ascii=".VnTimeH" w:hAnsi=".VnTimeH"/>
                            <w:b/>
                            <w:szCs w:val="28"/>
                          </w:rPr>
                        </w:pPr>
                        <w:r w:rsidRPr="007A410F">
                          <w:rPr>
                            <w:b/>
                            <w:szCs w:val="28"/>
                          </w:rPr>
                          <w:fldChar w:fldCharType="begin"/>
                        </w:r>
                        <w:r w:rsidRPr="007A410F">
                          <w:rPr>
                            <w:b/>
                            <w:szCs w:val="28"/>
                          </w:rPr>
                          <w:instrText xml:space="preserve"> MACROBUTTON DOFIELDCLICK TRƯỜNG ĐẠI HỌC MỎ - ĐỊA CHẤT</w:instrText>
                        </w:r>
                        <w:r w:rsidRPr="007A410F">
                          <w:rPr>
                            <w:b/>
                            <w:szCs w:val="28"/>
                          </w:rPr>
                          <w:fldChar w:fldCharType="end"/>
                        </w:r>
                      </w:p>
                    </w:txbxContent>
                  </v:textbox>
                </v:shape>
                <w10:anchorlock/>
              </v:group>
            </w:pict>
          </mc:Fallback>
        </mc:AlternateContent>
      </w:r>
    </w:p>
    <w:p w:rsidR="00950DDC" w:rsidRDefault="00950DDC" w:rsidP="00950DDC">
      <w:r>
        <w:rPr>
          <w:noProof/>
          <w:lang w:val="vi-VN" w:eastAsia="vi-VN"/>
        </w:rPr>
        <w:lastRenderedPageBreak/>
        <mc:AlternateContent>
          <mc:Choice Requires="wpc">
            <w:drawing>
              <wp:inline distT="0" distB="0" distL="0" distR="0" wp14:anchorId="0F8094F5" wp14:editId="52DF317A">
                <wp:extent cx="5562600" cy="9330055"/>
                <wp:effectExtent l="0" t="0" r="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34"/>
                        <wps:cNvSpPr txBox="1">
                          <a:spLocks noChangeArrowheads="1"/>
                        </wps:cNvSpPr>
                        <wps:spPr bwMode="auto">
                          <a:xfrm>
                            <a:off x="0" y="1419368"/>
                            <a:ext cx="5224007" cy="2695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0DDC" w:rsidRPr="005D49C9" w:rsidRDefault="00950DDC" w:rsidP="00950DDC">
                              <w:pPr>
                                <w:spacing w:before="60"/>
                                <w:jc w:val="center"/>
                                <w:rPr>
                                  <w:rFonts w:ascii="Arial" w:hAnsi="Arial"/>
                                  <w:b/>
                                  <w:sz w:val="36"/>
                                  <w:szCs w:val="48"/>
                                </w:rPr>
                              </w:pPr>
                              <w:r>
                                <w:rPr>
                                  <w:rFonts w:ascii="Arial" w:hAnsi="Arial"/>
                                  <w:b/>
                                  <w:sz w:val="36"/>
                                  <w:szCs w:val="48"/>
                                </w:rPr>
                                <w:t>BÀI TẬP LỚN</w:t>
                              </w:r>
                            </w:p>
                            <w:p w:rsidR="00950DDC" w:rsidRPr="007A410F" w:rsidRDefault="00950DDC" w:rsidP="00950DDC">
                              <w:pPr>
                                <w:spacing w:before="60"/>
                                <w:jc w:val="center"/>
                                <w:rPr>
                                  <w:b/>
                                  <w:sz w:val="24"/>
                                </w:rPr>
                              </w:pPr>
                              <w:r>
                                <w:rPr>
                                  <w:b/>
                                  <w:sz w:val="24"/>
                                </w:rPr>
                                <w:t>Môn học: Phát triển ứng dụng Web + BTL</w:t>
                              </w:r>
                            </w:p>
                            <w:p w:rsidR="00950DDC" w:rsidRPr="00013160" w:rsidRDefault="00950DDC" w:rsidP="00950DDC">
                              <w:pPr>
                                <w:pStyle w:val="Subtitle"/>
                                <w:rPr>
                                  <w:b/>
                                  <w:sz w:val="24"/>
                                  <w:szCs w:val="24"/>
                                </w:rPr>
                              </w:pPr>
                            </w:p>
                            <w:p w:rsidR="00950DDC" w:rsidRDefault="00950DDC" w:rsidP="00950DDC">
                              <w:pPr>
                                <w:pStyle w:val="Subtitle"/>
                                <w:rPr>
                                  <w:b/>
                                  <w:sz w:val="24"/>
                                  <w:szCs w:val="24"/>
                                </w:rPr>
                              </w:pPr>
                            </w:p>
                          </w:txbxContent>
                        </wps:txbx>
                        <wps:bodyPr rot="0" vert="horz" wrap="square" lIns="0" tIns="0" rIns="0" bIns="0" anchor="t" anchorCtr="0" upright="1">
                          <a:noAutofit/>
                        </wps:bodyPr>
                      </wps:wsp>
                      <wps:wsp>
                        <wps:cNvPr id="2" name="Text Box 36"/>
                        <wps:cNvSpPr txBox="1">
                          <a:spLocks noChangeAspect="1" noChangeArrowheads="1"/>
                        </wps:cNvSpPr>
                        <wps:spPr bwMode="auto">
                          <a:xfrm>
                            <a:off x="1608815" y="8650025"/>
                            <a:ext cx="1802765"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0DDC" w:rsidRPr="005D49C9" w:rsidRDefault="00950DDC" w:rsidP="00950DDC">
                              <w:pPr>
                                <w:spacing w:before="60" w:line="288" w:lineRule="auto"/>
                                <w:jc w:val="center"/>
                                <w:rPr>
                                  <w:b/>
                                </w:rPr>
                              </w:pPr>
                              <w:r w:rsidRPr="005D49C9">
                                <w:rPr>
                                  <w:b/>
                                </w:rPr>
                                <w:t>Hà Nội</w:t>
                              </w:r>
                              <w:r>
                                <w:rPr>
                                  <w:b/>
                                </w:rPr>
                                <w:t>,</w:t>
                              </w:r>
                              <w:r w:rsidRPr="005D49C9">
                                <w:rPr>
                                  <w:b/>
                                </w:rPr>
                                <w:t xml:space="preserve"> </w:t>
                              </w:r>
                              <w:r w:rsidRPr="005D49C9">
                                <w:rPr>
                                  <w:b/>
                                  <w:highlight w:val="yellow"/>
                                </w:rPr>
                                <w:t>Năm</w:t>
                              </w:r>
                              <w:r>
                                <w:rPr>
                                  <w:b/>
                                </w:rPr>
                                <w:t xml:space="preserve"> 2017</w:t>
                              </w:r>
                            </w:p>
                          </w:txbxContent>
                        </wps:txbx>
                        <wps:bodyPr rot="0" vert="horz" wrap="square" lIns="0" tIns="0" rIns="0" bIns="0" anchor="t" anchorCtr="0" upright="1">
                          <a:spAutoFit/>
                        </wps:bodyPr>
                      </wps:wsp>
                      <wps:wsp>
                        <wps:cNvPr id="3" name="Text Box 37"/>
                        <wps:cNvSpPr txBox="1">
                          <a:spLocks noChangeAspect="1" noChangeArrowheads="1"/>
                        </wps:cNvSpPr>
                        <wps:spPr bwMode="auto">
                          <a:xfrm>
                            <a:off x="685800" y="203835"/>
                            <a:ext cx="4191000" cy="1077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0DDC" w:rsidRPr="007A410F" w:rsidRDefault="00950DDC" w:rsidP="00950DDC">
                              <w:pPr>
                                <w:jc w:val="center"/>
                                <w:rPr>
                                  <w:b/>
                                  <w:sz w:val="24"/>
                                </w:rPr>
                              </w:pPr>
                              <w:r w:rsidRPr="007A410F">
                                <w:rPr>
                                  <w:b/>
                                  <w:sz w:val="24"/>
                                </w:rPr>
                                <w:fldChar w:fldCharType="begin"/>
                              </w:r>
                              <w:r w:rsidRPr="007A410F">
                                <w:rPr>
                                  <w:b/>
                                  <w:sz w:val="24"/>
                                </w:rPr>
                                <w:instrText xml:space="preserve"> MACROBUTTON DOFIELDCLICK BỘ GIÁO DỤC VÀ ĐÀO TẠO</w:instrText>
                              </w:r>
                              <w:r w:rsidRPr="007A410F">
                                <w:rPr>
                                  <w:b/>
                                  <w:sz w:val="24"/>
                                </w:rPr>
                                <w:fldChar w:fldCharType="end"/>
                              </w:r>
                            </w:p>
                            <w:p w:rsidR="00950DDC" w:rsidRPr="00F65597" w:rsidRDefault="00950DDC" w:rsidP="00950DDC">
                              <w:pPr>
                                <w:jc w:val="center"/>
                                <w:rPr>
                                  <w:rStyle w:val="Strong"/>
                                  <w:rFonts w:ascii=".VnTimeH" w:hAnsi=".VnTimeH"/>
                                  <w:b/>
                                  <w:szCs w:val="28"/>
                                </w:rPr>
                              </w:pPr>
                              <w:r w:rsidRPr="007A410F">
                                <w:rPr>
                                  <w:b/>
                                  <w:szCs w:val="28"/>
                                </w:rPr>
                                <w:fldChar w:fldCharType="begin"/>
                              </w:r>
                              <w:r w:rsidRPr="007A410F">
                                <w:rPr>
                                  <w:b/>
                                  <w:szCs w:val="28"/>
                                </w:rPr>
                                <w:instrText xml:space="preserve"> MACROBUTTON DOFIELDCLICK TRƯỜNG ĐẠI HỌC MỎ - ĐỊA CHẤT</w:instrText>
                              </w:r>
                              <w:r w:rsidRPr="007A410F">
                                <w:rPr>
                                  <w:b/>
                                  <w:szCs w:val="28"/>
                                </w:rPr>
                                <w:fldChar w:fldCharType="end"/>
                              </w:r>
                            </w:p>
                            <w:p w:rsidR="00950DDC" w:rsidRPr="00F65597" w:rsidRDefault="00950DDC" w:rsidP="00950DDC">
                              <w:pPr>
                                <w:jc w:val="center"/>
                                <w:rPr>
                                  <w:rStyle w:val="Strong"/>
                                  <w:rFonts w:ascii=".VnTimeH" w:hAnsi=".VnTimeH"/>
                                  <w:b/>
                                  <w:szCs w:val="28"/>
                                </w:rPr>
                              </w:pPr>
                            </w:p>
                          </w:txbxContent>
                        </wps:txbx>
                        <wps:bodyPr rot="0" vert="horz" wrap="square" lIns="91440" tIns="45720" rIns="91440" bIns="45720" anchor="t" anchorCtr="0" upright="1">
                          <a:spAutoFit/>
                        </wps:bodyPr>
                      </wps:wsp>
                      <wps:wsp>
                        <wps:cNvPr id="4" name="Text Box 38"/>
                        <wps:cNvSpPr txBox="1">
                          <a:spLocks noChangeArrowheads="1"/>
                        </wps:cNvSpPr>
                        <wps:spPr bwMode="auto">
                          <a:xfrm>
                            <a:off x="0" y="3303945"/>
                            <a:ext cx="5224007" cy="20290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0DDC" w:rsidRPr="005D49C9" w:rsidRDefault="00950DDC" w:rsidP="00950DDC">
                              <w:pPr>
                                <w:jc w:val="center"/>
                                <w:rPr>
                                  <w:b/>
                                  <w:sz w:val="40"/>
                                  <w:szCs w:val="28"/>
                                </w:rPr>
                              </w:pPr>
                              <w:r w:rsidRPr="005D49C9">
                                <w:rPr>
                                  <w:b/>
                                  <w:sz w:val="40"/>
                                  <w:szCs w:val="28"/>
                                </w:rPr>
                                <w:t>ĐỀ TÀI</w:t>
                              </w:r>
                              <w:r>
                                <w:rPr>
                                  <w:b/>
                                  <w:sz w:val="40"/>
                                  <w:szCs w:val="28"/>
                                </w:rPr>
                                <w:t>:</w:t>
                              </w:r>
                            </w:p>
                            <w:p w:rsidR="00950DDC" w:rsidRPr="005D49C9" w:rsidRDefault="00950DDC" w:rsidP="00950DDC">
                              <w:pPr>
                                <w:jc w:val="center"/>
                                <w:rPr>
                                  <w:sz w:val="40"/>
                                  <w:szCs w:val="32"/>
                                </w:rPr>
                              </w:pPr>
                              <w:r>
                                <w:rPr>
                                  <w:b/>
                                  <w:sz w:val="40"/>
                                  <w:szCs w:val="28"/>
                                </w:rPr>
                                <w:t>Xây dựng website đọc truyện Tàu</w:t>
                              </w:r>
                            </w:p>
                            <w:p w:rsidR="00950DDC" w:rsidRPr="001A25BD" w:rsidRDefault="00950DDC" w:rsidP="00950DDC">
                              <w:pPr>
                                <w:spacing w:before="60"/>
                                <w:jc w:val="center"/>
                                <w:rPr>
                                  <w:rFonts w:ascii=".VnTimeH" w:hAnsi=".VnTimeH"/>
                                  <w:b/>
                                  <w:szCs w:val="28"/>
                                </w:rPr>
                              </w:pPr>
                            </w:p>
                          </w:txbxContent>
                        </wps:txbx>
                        <wps:bodyPr rot="0" vert="horz" wrap="square" lIns="91440" tIns="45720" rIns="91440" bIns="45720" anchor="t" anchorCtr="0" upright="1">
                          <a:noAutofit/>
                        </wps:bodyPr>
                      </wps:wsp>
                      <wps:wsp>
                        <wps:cNvPr id="6" name="Text Box 40"/>
                        <wps:cNvSpPr txBox="1">
                          <a:spLocks noChangeArrowheads="1"/>
                        </wps:cNvSpPr>
                        <wps:spPr bwMode="auto">
                          <a:xfrm>
                            <a:off x="0" y="5995863"/>
                            <a:ext cx="2805403" cy="2074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0DDC" w:rsidRPr="005D49C9" w:rsidRDefault="00950DDC" w:rsidP="00950DDC">
                              <w:pPr>
                                <w:spacing w:after="120"/>
                                <w:jc w:val="center"/>
                                <w:rPr>
                                  <w:b/>
                                </w:rPr>
                              </w:pPr>
                              <w:r w:rsidRPr="005D49C9">
                                <w:rPr>
                                  <w:b/>
                                </w:rPr>
                                <w:t>SINH VIÊN THỰC HIỆN</w:t>
                              </w:r>
                            </w:p>
                            <w:p w:rsidR="00950DDC" w:rsidRPr="00715BD9" w:rsidRDefault="00950DDC" w:rsidP="00950DDC">
                              <w:pPr>
                                <w:ind w:firstLine="270"/>
                                <w:rPr>
                                  <w:sz w:val="24"/>
                                </w:rPr>
                              </w:pPr>
                              <w:r>
                                <w:rPr>
                                  <w:sz w:val="24"/>
                                </w:rPr>
                                <w:t>Hồ Trung Thao (</w:t>
                              </w:r>
                              <w:r w:rsidR="00B12D8F">
                                <w:rPr>
                                  <w:sz w:val="24"/>
                                </w:rPr>
                                <w:t>1321050181</w:t>
                              </w:r>
                              <w:r>
                                <w:rPr>
                                  <w:sz w:val="24"/>
                                </w:rPr>
                                <w:t>)</w:t>
                              </w:r>
                              <w:r w:rsidRPr="005D49C9">
                                <w:rPr>
                                  <w:sz w:val="24"/>
                                </w:rPr>
                                <w:t xml:space="preserve"> </w:t>
                              </w:r>
                            </w:p>
                            <w:p w:rsidR="00950DDC" w:rsidRPr="00715BD9" w:rsidRDefault="00950DDC" w:rsidP="00950DDC">
                              <w:pPr>
                                <w:ind w:firstLine="270"/>
                                <w:rPr>
                                  <w:sz w:val="24"/>
                                </w:rPr>
                              </w:pPr>
                              <w:r>
                                <w:rPr>
                                  <w:sz w:val="24"/>
                                </w:rPr>
                                <w:t>Nguyễn Thanh Hải (</w:t>
                              </w:r>
                              <w:r w:rsidR="00B12D8F" w:rsidRPr="00B12D8F">
                                <w:rPr>
                                  <w:sz w:val="24"/>
                                </w:rPr>
                                <w:t>1321050</w:t>
                              </w:r>
                              <w:r w:rsidR="00B12D8F">
                                <w:rPr>
                                  <w:sz w:val="24"/>
                                </w:rPr>
                                <w:t>511</w:t>
                              </w:r>
                              <w:r>
                                <w:rPr>
                                  <w:sz w:val="24"/>
                                </w:rPr>
                                <w:t>)</w:t>
                              </w:r>
                              <w:r w:rsidRPr="005D49C9">
                                <w:rPr>
                                  <w:sz w:val="24"/>
                                </w:rPr>
                                <w:t xml:space="preserve"> </w:t>
                              </w:r>
                              <w:r>
                                <w:rPr>
                                  <w:sz w:val="24"/>
                                </w:rPr>
                                <w:t>(C)</w:t>
                              </w:r>
                            </w:p>
                            <w:p w:rsidR="00950DDC" w:rsidRDefault="00950DDC" w:rsidP="00950DDC">
                              <w:pPr>
                                <w:ind w:firstLine="270"/>
                                <w:rPr>
                                  <w:sz w:val="24"/>
                                </w:rPr>
                              </w:pPr>
                              <w:r>
                                <w:rPr>
                                  <w:sz w:val="24"/>
                                </w:rPr>
                                <w:t>Phùng Văn Thắng (</w:t>
                              </w:r>
                              <w:r w:rsidR="00B12D8F" w:rsidRPr="00B12D8F">
                                <w:rPr>
                                  <w:sz w:val="24"/>
                                </w:rPr>
                                <w:t>1321050</w:t>
                              </w:r>
                              <w:r w:rsidR="00B12D8F">
                                <w:rPr>
                                  <w:sz w:val="24"/>
                                </w:rPr>
                                <w:t>720</w:t>
                              </w:r>
                              <w:r>
                                <w:rPr>
                                  <w:sz w:val="24"/>
                                </w:rPr>
                                <w:t>)</w:t>
                              </w:r>
                              <w:r w:rsidRPr="005D49C9">
                                <w:rPr>
                                  <w:sz w:val="24"/>
                                </w:rPr>
                                <w:t xml:space="preserve"> </w:t>
                              </w:r>
                            </w:p>
                            <w:p w:rsidR="00950DDC" w:rsidRDefault="00950DDC" w:rsidP="00950DDC">
                              <w:pPr>
                                <w:ind w:firstLine="270"/>
                                <w:rPr>
                                  <w:sz w:val="24"/>
                                </w:rPr>
                              </w:pPr>
                              <w:r>
                                <w:rPr>
                                  <w:sz w:val="24"/>
                                </w:rPr>
                                <w:t>Nguyễn Mạnh Cường (</w:t>
                              </w:r>
                              <w:r w:rsidR="00B12D8F" w:rsidRPr="00B12D8F">
                                <w:rPr>
                                  <w:sz w:val="24"/>
                                </w:rPr>
                                <w:t>1321050</w:t>
                              </w:r>
                              <w:r w:rsidR="00B12D8F">
                                <w:rPr>
                                  <w:sz w:val="24"/>
                                </w:rPr>
                                <w:t>035</w:t>
                              </w:r>
                              <w:r>
                                <w:rPr>
                                  <w:sz w:val="24"/>
                                </w:rPr>
                                <w:t>)</w:t>
                              </w:r>
                            </w:p>
                            <w:p w:rsidR="00950DDC" w:rsidRPr="007A410F" w:rsidRDefault="00950DDC" w:rsidP="00950DDC">
                              <w:pPr>
                                <w:ind w:firstLine="270"/>
                                <w:rPr>
                                  <w:szCs w:val="32"/>
                                </w:rPr>
                              </w:pPr>
                              <w:r>
                                <w:rPr>
                                  <w:sz w:val="24"/>
                                </w:rPr>
                                <w:t xml:space="preserve">Lớp: </w:t>
                              </w:r>
                              <w:r w:rsidRPr="005D49C9">
                                <w:rPr>
                                  <w:sz w:val="24"/>
                                </w:rPr>
                                <w:t>Công nghệ Phần mềm K</w:t>
                              </w:r>
                              <w:r w:rsidRPr="005D49C9">
                                <w:rPr>
                                  <w:sz w:val="24"/>
                                  <w:highlight w:val="yellow"/>
                                </w:rPr>
                                <w:t>.</w:t>
                              </w:r>
                              <w:r>
                                <w:rPr>
                                  <w:sz w:val="24"/>
                                  <w:highlight w:val="yellow"/>
                                </w:rPr>
                                <w:t>58</w:t>
                              </w:r>
                            </w:p>
                            <w:p w:rsidR="00950DDC" w:rsidRPr="00715BD9" w:rsidRDefault="00950DDC" w:rsidP="00950DDC">
                              <w:pPr>
                                <w:ind w:firstLine="270"/>
                                <w:rPr>
                                  <w:sz w:val="24"/>
                                </w:rPr>
                              </w:pPr>
                            </w:p>
                            <w:p w:rsidR="00950DDC" w:rsidRPr="005761BF" w:rsidRDefault="00950DDC" w:rsidP="00950DDC">
                              <w:pPr>
                                <w:jc w:val="center"/>
                                <w:rPr>
                                  <w:rFonts w:ascii=".VnTimeH" w:hAnsi=".VnTimeH"/>
                                  <w:i/>
                                  <w:szCs w:val="32"/>
                                </w:rPr>
                              </w:pPr>
                              <w:r w:rsidRPr="005761BF">
                                <w:rPr>
                                  <w:i/>
                                  <w:color w:val="FF0000"/>
                                  <w:sz w:val="24"/>
                                </w:rPr>
                                <w:t>Ghi chú: Nếu các thành viên cùng lớp thì ghi 1 tên lớp.</w:t>
                              </w:r>
                            </w:p>
                          </w:txbxContent>
                        </wps:txbx>
                        <wps:bodyPr rot="0" vert="horz" wrap="square" lIns="91440" tIns="45720" rIns="91440" bIns="45720" anchor="t" anchorCtr="0" upright="1">
                          <a:noAutofit/>
                        </wps:bodyPr>
                      </wps:wsp>
                      <wps:wsp>
                        <wps:cNvPr id="7" name="Text Box 41"/>
                        <wps:cNvSpPr txBox="1">
                          <a:spLocks noChangeArrowheads="1"/>
                        </wps:cNvSpPr>
                        <wps:spPr bwMode="auto">
                          <a:xfrm>
                            <a:off x="2531828" y="6067425"/>
                            <a:ext cx="2692179" cy="20031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0DDC" w:rsidRPr="007A410F" w:rsidRDefault="00950DDC" w:rsidP="00950DDC">
                              <w:pPr>
                                <w:spacing w:after="120"/>
                                <w:jc w:val="center"/>
                                <w:rPr>
                                  <w:b/>
                                  <w:sz w:val="24"/>
                                </w:rPr>
                              </w:pPr>
                              <w:r>
                                <w:rPr>
                                  <w:b/>
                                  <w:sz w:val="24"/>
                                </w:rPr>
                                <w:t>CÁN BỘ GIẢNG DẠY</w:t>
                              </w:r>
                            </w:p>
                            <w:p w:rsidR="00950DDC" w:rsidRPr="007A410F" w:rsidRDefault="00950DDC" w:rsidP="00950DDC">
                              <w:pPr>
                                <w:jc w:val="center"/>
                                <w:rPr>
                                  <w:szCs w:val="32"/>
                                </w:rPr>
                              </w:pPr>
                              <w:r>
                                <w:rPr>
                                  <w:b/>
                                  <w:sz w:val="24"/>
                                </w:rPr>
                                <w:t>Hoàng Anh Đức</w:t>
                              </w:r>
                            </w:p>
                            <w:p w:rsidR="00950DDC" w:rsidRPr="007A410F" w:rsidRDefault="00950DDC" w:rsidP="00950DDC">
                              <w:pPr>
                                <w:jc w:val="center"/>
                                <w:rPr>
                                  <w:sz w:val="24"/>
                                </w:rPr>
                              </w:pPr>
                              <w:r>
                                <w:rPr>
                                  <w:sz w:val="24"/>
                                </w:rPr>
                                <w:t>Bộ môn: Công nghệ phần mềm</w:t>
                              </w:r>
                            </w:p>
                            <w:p w:rsidR="00950DDC" w:rsidRPr="00F65597" w:rsidRDefault="00950DDC" w:rsidP="00950DDC">
                              <w:pPr>
                                <w:jc w:val="center"/>
                                <w:rPr>
                                  <w:rFonts w:ascii=".VnTimeH" w:hAnsi=".VnTimeH"/>
                                  <w:sz w:val="24"/>
                                </w:rPr>
                              </w:pPr>
                            </w:p>
                          </w:txbxContent>
                        </wps:txbx>
                        <wps:bodyPr rot="0" vert="horz" wrap="square" lIns="91440" tIns="45720" rIns="91440" bIns="45720" anchor="t" anchorCtr="0" upright="1">
                          <a:noAutofit/>
                        </wps:bodyPr>
                      </wps:wsp>
                    </wpc:wpc>
                  </a:graphicData>
                </a:graphic>
              </wp:inline>
            </w:drawing>
          </mc:Choice>
          <mc:Fallback>
            <w:pict>
              <v:group w14:anchorId="0F8094F5" id="Canvas 31" o:spid="_x0000_s1032" editas="canvas" style="width:438pt;height:734.65pt;mso-position-horizontal-relative:char;mso-position-vertical-relative:line" coordsize="55626,93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">
                <v:shape id="_x0000_s1033" type="#_x0000_t75" style="position:absolute;width:55626;height:93300;visibility:visible;mso-wrap-style:square">
                  <v:fill o:detectmouseclick="t"/>
                  <v:path o:connecttype="none"/>
                </v:shape>
                <v:shape id="Text Box 34" o:spid="_x0000_s1034" type="#_x0000_t202" style="position:absolute;top:14193;width:52240;height:26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JLMAA&#10;AADaAAAADwAAAGRycy9kb3ducmV2LnhtbERPTYvCMBC9C/sfwix401QPol2jiKywIIi1HjzONmMb&#10;bCbdJqv13xtB8DQ83ufMl52txZVabxwrGA0TEMSF04ZLBcd8M5iC8AFZY+2YFNzJw3Lx0Ztjqt2N&#10;M7oeQiliCPsUFVQhNKmUvqjIoh+6hjhyZ9daDBG2pdQt3mK4reU4SSbSouHYUGFD64qKy+HfKlid&#10;OPs2f7vffXbOTJ7PEt5OLkr1P7vVF4hAXXiLX+4fHefD85XnlY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wJLMAAAADaAAAADwAAAAAAAAAAAAAAAACYAgAAZHJzL2Rvd25y&#10;ZXYueG1sUEsFBgAAAAAEAAQA9QAAAIUDAAAAAA==&#10;" filled="f" stroked="f">
                  <v:textbox inset="0,0,0,0">
                    <w:txbxContent>
                      <w:p w:rsidR="00950DDC" w:rsidRPr="005D49C9" w:rsidRDefault="00950DDC" w:rsidP="00950DDC">
                        <w:pPr>
                          <w:spacing w:before="60"/>
                          <w:jc w:val="center"/>
                          <w:rPr>
                            <w:rFonts w:ascii="Arial" w:hAnsi="Arial"/>
                            <w:b/>
                            <w:sz w:val="36"/>
                            <w:szCs w:val="48"/>
                          </w:rPr>
                        </w:pPr>
                        <w:r>
                          <w:rPr>
                            <w:rFonts w:ascii="Arial" w:hAnsi="Arial"/>
                            <w:b/>
                            <w:sz w:val="36"/>
                            <w:szCs w:val="48"/>
                          </w:rPr>
                          <w:t>BÀI TẬP LỚN</w:t>
                        </w:r>
                      </w:p>
                      <w:p w:rsidR="00950DDC" w:rsidRPr="007A410F" w:rsidRDefault="00950DDC" w:rsidP="00950DDC">
                        <w:pPr>
                          <w:spacing w:before="60"/>
                          <w:jc w:val="center"/>
                          <w:rPr>
                            <w:b/>
                            <w:sz w:val="24"/>
                          </w:rPr>
                        </w:pPr>
                        <w:r>
                          <w:rPr>
                            <w:b/>
                            <w:sz w:val="24"/>
                          </w:rPr>
                          <w:t>Môn học: Phát triển ứng dụng Web + BTL</w:t>
                        </w:r>
                      </w:p>
                      <w:p w:rsidR="00950DDC" w:rsidRPr="00013160" w:rsidRDefault="00950DDC" w:rsidP="00950DDC">
                        <w:pPr>
                          <w:pStyle w:val="Subtitle"/>
                          <w:rPr>
                            <w:b/>
                            <w:sz w:val="24"/>
                            <w:szCs w:val="24"/>
                          </w:rPr>
                        </w:pPr>
                      </w:p>
                      <w:p w:rsidR="00950DDC" w:rsidRDefault="00950DDC" w:rsidP="00950DDC">
                        <w:pPr>
                          <w:pStyle w:val="Subtitle"/>
                          <w:rPr>
                            <w:b/>
                            <w:sz w:val="24"/>
                            <w:szCs w:val="24"/>
                          </w:rPr>
                        </w:pPr>
                      </w:p>
                    </w:txbxContent>
                  </v:textbox>
                </v:shape>
                <v:shape id="Text Box 36" o:spid="_x0000_s1035" type="#_x0000_t202" style="position:absolute;left:16088;top:86500;width:18027;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UtucIA&#10;AADaAAAADwAAAGRycy9kb3ducmV2LnhtbESPQWuDQBSE74H8h+UVegl11YM01lVKaKH0ljSX3B7u&#10;i0rct+Ju1frru4FCj8PMfMMU1WJ6MdHoOssKkigGQVxb3XGj4Pz1/vQMwnlkjb1lUvBDDqpyuykw&#10;13bmI00n34gAYZejgtb7IZfS1S0ZdJEdiIN3taNBH+TYSD3iHOCml2kcZ9Jgx2GhxYEOLdW307dR&#10;kC1vw+5zT+m81v3ElzVJPCVKPT4sry8gPC3+P/zX/tAKUrhfCTd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S25wgAAANoAAAAPAAAAAAAAAAAAAAAAAJgCAABkcnMvZG93&#10;bnJldi54bWxQSwUGAAAAAAQABAD1AAAAhwMAAAAA&#10;" filled="f" stroked="f">
                  <o:lock v:ext="edit" aspectratio="t"/>
                  <v:textbox style="mso-fit-shape-to-text:t" inset="0,0,0,0">
                    <w:txbxContent>
                      <w:p w:rsidR="00950DDC" w:rsidRPr="005D49C9" w:rsidRDefault="00950DDC" w:rsidP="00950DDC">
                        <w:pPr>
                          <w:spacing w:before="60" w:line="288" w:lineRule="auto"/>
                          <w:jc w:val="center"/>
                          <w:rPr>
                            <w:b/>
                          </w:rPr>
                        </w:pPr>
                        <w:r w:rsidRPr="005D49C9">
                          <w:rPr>
                            <w:b/>
                          </w:rPr>
                          <w:t>Hà Nội</w:t>
                        </w:r>
                        <w:r>
                          <w:rPr>
                            <w:b/>
                          </w:rPr>
                          <w:t>,</w:t>
                        </w:r>
                        <w:r w:rsidRPr="005D49C9">
                          <w:rPr>
                            <w:b/>
                          </w:rPr>
                          <w:t xml:space="preserve"> </w:t>
                        </w:r>
                        <w:r w:rsidRPr="005D49C9">
                          <w:rPr>
                            <w:b/>
                            <w:highlight w:val="yellow"/>
                          </w:rPr>
                          <w:t>Năm</w:t>
                        </w:r>
                        <w:r>
                          <w:rPr>
                            <w:b/>
                          </w:rPr>
                          <w:t xml:space="preserve"> 2017</w:t>
                        </w:r>
                      </w:p>
                    </w:txbxContent>
                  </v:textbox>
                </v:shape>
                <v:shape id="Text Box 37" o:spid="_x0000_s1036" type="#_x0000_t202" style="position:absolute;left:6858;top:2038;width:41910;height:10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o:lock v:ext="edit" aspectratio="t"/>
                  <v:textbox style="mso-fit-shape-to-text:t">
                    <w:txbxContent>
                      <w:p w:rsidR="00950DDC" w:rsidRPr="007A410F" w:rsidRDefault="00950DDC" w:rsidP="00950DDC">
                        <w:pPr>
                          <w:jc w:val="center"/>
                          <w:rPr>
                            <w:b/>
                            <w:sz w:val="24"/>
                          </w:rPr>
                        </w:pPr>
                        <w:r w:rsidRPr="007A410F">
                          <w:rPr>
                            <w:b/>
                            <w:sz w:val="24"/>
                          </w:rPr>
                          <w:fldChar w:fldCharType="begin"/>
                        </w:r>
                        <w:r w:rsidRPr="007A410F">
                          <w:rPr>
                            <w:b/>
                            <w:sz w:val="24"/>
                          </w:rPr>
                          <w:instrText xml:space="preserve"> MACROBUTTON DOFIELDCLICK BỘ GIÁO DỤC VÀ ĐÀO TẠO</w:instrText>
                        </w:r>
                        <w:r w:rsidRPr="007A410F">
                          <w:rPr>
                            <w:b/>
                            <w:sz w:val="24"/>
                          </w:rPr>
                          <w:fldChar w:fldCharType="end"/>
                        </w:r>
                      </w:p>
                      <w:p w:rsidR="00950DDC" w:rsidRPr="00F65597" w:rsidRDefault="00950DDC" w:rsidP="00950DDC">
                        <w:pPr>
                          <w:jc w:val="center"/>
                          <w:rPr>
                            <w:rStyle w:val="Strong"/>
                            <w:rFonts w:ascii=".VnTimeH" w:hAnsi=".VnTimeH"/>
                            <w:b/>
                            <w:szCs w:val="28"/>
                          </w:rPr>
                        </w:pPr>
                        <w:r w:rsidRPr="007A410F">
                          <w:rPr>
                            <w:b/>
                            <w:szCs w:val="28"/>
                          </w:rPr>
                          <w:fldChar w:fldCharType="begin"/>
                        </w:r>
                        <w:r w:rsidRPr="007A410F">
                          <w:rPr>
                            <w:b/>
                            <w:szCs w:val="28"/>
                          </w:rPr>
                          <w:instrText xml:space="preserve"> MACROBUTTON DOFIELDCLICK TRƯỜNG ĐẠI HỌC MỎ - ĐỊA CHẤT</w:instrText>
                        </w:r>
                        <w:r w:rsidRPr="007A410F">
                          <w:rPr>
                            <w:b/>
                            <w:szCs w:val="28"/>
                          </w:rPr>
                          <w:fldChar w:fldCharType="end"/>
                        </w:r>
                      </w:p>
                      <w:p w:rsidR="00950DDC" w:rsidRPr="00F65597" w:rsidRDefault="00950DDC" w:rsidP="00950DDC">
                        <w:pPr>
                          <w:jc w:val="center"/>
                          <w:rPr>
                            <w:rStyle w:val="Strong"/>
                            <w:rFonts w:ascii=".VnTimeH" w:hAnsi=".VnTimeH"/>
                            <w:b/>
                            <w:szCs w:val="28"/>
                          </w:rPr>
                        </w:pPr>
                      </w:p>
                    </w:txbxContent>
                  </v:textbox>
                </v:shape>
                <v:shape id="Text Box 38" o:spid="_x0000_s1037" type="#_x0000_t202" style="position:absolute;top:33039;width:52240;height:20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950DDC" w:rsidRPr="005D49C9" w:rsidRDefault="00950DDC" w:rsidP="00950DDC">
                        <w:pPr>
                          <w:jc w:val="center"/>
                          <w:rPr>
                            <w:b/>
                            <w:sz w:val="40"/>
                            <w:szCs w:val="28"/>
                          </w:rPr>
                        </w:pPr>
                        <w:r w:rsidRPr="005D49C9">
                          <w:rPr>
                            <w:b/>
                            <w:sz w:val="40"/>
                            <w:szCs w:val="28"/>
                          </w:rPr>
                          <w:t>ĐỀ TÀI</w:t>
                        </w:r>
                        <w:r>
                          <w:rPr>
                            <w:b/>
                            <w:sz w:val="40"/>
                            <w:szCs w:val="28"/>
                          </w:rPr>
                          <w:t>:</w:t>
                        </w:r>
                      </w:p>
                      <w:p w:rsidR="00950DDC" w:rsidRPr="005D49C9" w:rsidRDefault="00950DDC" w:rsidP="00950DDC">
                        <w:pPr>
                          <w:jc w:val="center"/>
                          <w:rPr>
                            <w:sz w:val="40"/>
                            <w:szCs w:val="32"/>
                          </w:rPr>
                        </w:pPr>
                        <w:r>
                          <w:rPr>
                            <w:b/>
                            <w:sz w:val="40"/>
                            <w:szCs w:val="28"/>
                          </w:rPr>
                          <w:t>Xây dựng website đọc truyện Tàu</w:t>
                        </w:r>
                      </w:p>
                      <w:p w:rsidR="00950DDC" w:rsidRPr="001A25BD" w:rsidRDefault="00950DDC" w:rsidP="00950DDC">
                        <w:pPr>
                          <w:spacing w:before="60"/>
                          <w:jc w:val="center"/>
                          <w:rPr>
                            <w:rFonts w:ascii=".VnTimeH" w:hAnsi=".VnTimeH"/>
                            <w:b/>
                            <w:szCs w:val="28"/>
                          </w:rPr>
                        </w:pPr>
                      </w:p>
                    </w:txbxContent>
                  </v:textbox>
                </v:shape>
                <v:shape id="Text Box 40" o:spid="_x0000_s1038" type="#_x0000_t202" style="position:absolute;top:59958;width:28054;height:20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950DDC" w:rsidRPr="005D49C9" w:rsidRDefault="00950DDC" w:rsidP="00950DDC">
                        <w:pPr>
                          <w:spacing w:after="120"/>
                          <w:jc w:val="center"/>
                          <w:rPr>
                            <w:b/>
                          </w:rPr>
                        </w:pPr>
                        <w:r w:rsidRPr="005D49C9">
                          <w:rPr>
                            <w:b/>
                          </w:rPr>
                          <w:t>SINH VIÊN THỰC HIỆN</w:t>
                        </w:r>
                      </w:p>
                      <w:p w:rsidR="00950DDC" w:rsidRPr="00715BD9" w:rsidRDefault="00950DDC" w:rsidP="00950DDC">
                        <w:pPr>
                          <w:ind w:firstLine="270"/>
                          <w:rPr>
                            <w:sz w:val="24"/>
                          </w:rPr>
                        </w:pPr>
                        <w:r>
                          <w:rPr>
                            <w:sz w:val="24"/>
                          </w:rPr>
                          <w:t>Hồ Trung Thao (</w:t>
                        </w:r>
                        <w:r w:rsidR="00B12D8F">
                          <w:rPr>
                            <w:sz w:val="24"/>
                          </w:rPr>
                          <w:t>1321050181</w:t>
                        </w:r>
                        <w:r>
                          <w:rPr>
                            <w:sz w:val="24"/>
                          </w:rPr>
                          <w:t>)</w:t>
                        </w:r>
                        <w:r w:rsidRPr="005D49C9">
                          <w:rPr>
                            <w:sz w:val="24"/>
                          </w:rPr>
                          <w:t xml:space="preserve"> </w:t>
                        </w:r>
                      </w:p>
                      <w:p w:rsidR="00950DDC" w:rsidRPr="00715BD9" w:rsidRDefault="00950DDC" w:rsidP="00950DDC">
                        <w:pPr>
                          <w:ind w:firstLine="270"/>
                          <w:rPr>
                            <w:sz w:val="24"/>
                          </w:rPr>
                        </w:pPr>
                        <w:r>
                          <w:rPr>
                            <w:sz w:val="24"/>
                          </w:rPr>
                          <w:t>Nguyễn Thanh Hải (</w:t>
                        </w:r>
                        <w:r w:rsidR="00B12D8F" w:rsidRPr="00B12D8F">
                          <w:rPr>
                            <w:sz w:val="24"/>
                          </w:rPr>
                          <w:t>1321050</w:t>
                        </w:r>
                        <w:r w:rsidR="00B12D8F">
                          <w:rPr>
                            <w:sz w:val="24"/>
                          </w:rPr>
                          <w:t>511</w:t>
                        </w:r>
                        <w:r>
                          <w:rPr>
                            <w:sz w:val="24"/>
                          </w:rPr>
                          <w:t>)</w:t>
                        </w:r>
                        <w:r w:rsidRPr="005D49C9">
                          <w:rPr>
                            <w:sz w:val="24"/>
                          </w:rPr>
                          <w:t xml:space="preserve"> </w:t>
                        </w:r>
                        <w:r>
                          <w:rPr>
                            <w:sz w:val="24"/>
                          </w:rPr>
                          <w:t>(C)</w:t>
                        </w:r>
                      </w:p>
                      <w:p w:rsidR="00950DDC" w:rsidRDefault="00950DDC" w:rsidP="00950DDC">
                        <w:pPr>
                          <w:ind w:firstLine="270"/>
                          <w:rPr>
                            <w:sz w:val="24"/>
                          </w:rPr>
                        </w:pPr>
                        <w:r>
                          <w:rPr>
                            <w:sz w:val="24"/>
                          </w:rPr>
                          <w:t>Phùng Văn Thắng (</w:t>
                        </w:r>
                        <w:r w:rsidR="00B12D8F" w:rsidRPr="00B12D8F">
                          <w:rPr>
                            <w:sz w:val="24"/>
                          </w:rPr>
                          <w:t>1321050</w:t>
                        </w:r>
                        <w:r w:rsidR="00B12D8F">
                          <w:rPr>
                            <w:sz w:val="24"/>
                          </w:rPr>
                          <w:t>720</w:t>
                        </w:r>
                        <w:r>
                          <w:rPr>
                            <w:sz w:val="24"/>
                          </w:rPr>
                          <w:t>)</w:t>
                        </w:r>
                        <w:r w:rsidRPr="005D49C9">
                          <w:rPr>
                            <w:sz w:val="24"/>
                          </w:rPr>
                          <w:t xml:space="preserve"> </w:t>
                        </w:r>
                      </w:p>
                      <w:p w:rsidR="00950DDC" w:rsidRDefault="00950DDC" w:rsidP="00950DDC">
                        <w:pPr>
                          <w:ind w:firstLine="270"/>
                          <w:rPr>
                            <w:sz w:val="24"/>
                          </w:rPr>
                        </w:pPr>
                        <w:r>
                          <w:rPr>
                            <w:sz w:val="24"/>
                          </w:rPr>
                          <w:t>Nguyễn Mạnh Cường (</w:t>
                        </w:r>
                        <w:r w:rsidR="00B12D8F" w:rsidRPr="00B12D8F">
                          <w:rPr>
                            <w:sz w:val="24"/>
                          </w:rPr>
                          <w:t>1321050</w:t>
                        </w:r>
                        <w:r w:rsidR="00B12D8F">
                          <w:rPr>
                            <w:sz w:val="24"/>
                          </w:rPr>
                          <w:t>035</w:t>
                        </w:r>
                        <w:r>
                          <w:rPr>
                            <w:sz w:val="24"/>
                          </w:rPr>
                          <w:t>)</w:t>
                        </w:r>
                      </w:p>
                      <w:p w:rsidR="00950DDC" w:rsidRPr="007A410F" w:rsidRDefault="00950DDC" w:rsidP="00950DDC">
                        <w:pPr>
                          <w:ind w:firstLine="270"/>
                          <w:rPr>
                            <w:szCs w:val="32"/>
                          </w:rPr>
                        </w:pPr>
                        <w:r>
                          <w:rPr>
                            <w:sz w:val="24"/>
                          </w:rPr>
                          <w:t xml:space="preserve">Lớp: </w:t>
                        </w:r>
                        <w:r w:rsidRPr="005D49C9">
                          <w:rPr>
                            <w:sz w:val="24"/>
                          </w:rPr>
                          <w:t>Công nghệ Phần mềm K</w:t>
                        </w:r>
                        <w:r w:rsidRPr="005D49C9">
                          <w:rPr>
                            <w:sz w:val="24"/>
                            <w:highlight w:val="yellow"/>
                          </w:rPr>
                          <w:t>.</w:t>
                        </w:r>
                        <w:r>
                          <w:rPr>
                            <w:sz w:val="24"/>
                            <w:highlight w:val="yellow"/>
                          </w:rPr>
                          <w:t>58</w:t>
                        </w:r>
                      </w:p>
                      <w:p w:rsidR="00950DDC" w:rsidRPr="00715BD9" w:rsidRDefault="00950DDC" w:rsidP="00950DDC">
                        <w:pPr>
                          <w:ind w:firstLine="270"/>
                          <w:rPr>
                            <w:sz w:val="24"/>
                          </w:rPr>
                        </w:pPr>
                      </w:p>
                      <w:p w:rsidR="00950DDC" w:rsidRPr="005761BF" w:rsidRDefault="00950DDC" w:rsidP="00950DDC">
                        <w:pPr>
                          <w:jc w:val="center"/>
                          <w:rPr>
                            <w:rFonts w:ascii=".VnTimeH" w:hAnsi=".VnTimeH"/>
                            <w:i/>
                            <w:szCs w:val="32"/>
                          </w:rPr>
                        </w:pPr>
                        <w:r w:rsidRPr="005761BF">
                          <w:rPr>
                            <w:i/>
                            <w:color w:val="FF0000"/>
                            <w:sz w:val="24"/>
                          </w:rPr>
                          <w:t>Ghi chú: Nếu các thành viên cùng lớp thì ghi 1 tên lớp.</w:t>
                        </w:r>
                      </w:p>
                    </w:txbxContent>
                  </v:textbox>
                </v:shape>
                <v:shape id="Text Box 41" o:spid="_x0000_s1039" type="#_x0000_t202" style="position:absolute;left:25318;top:60674;width:26922;height:20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950DDC" w:rsidRPr="007A410F" w:rsidRDefault="00950DDC" w:rsidP="00950DDC">
                        <w:pPr>
                          <w:spacing w:after="120"/>
                          <w:jc w:val="center"/>
                          <w:rPr>
                            <w:b/>
                            <w:sz w:val="24"/>
                          </w:rPr>
                        </w:pPr>
                        <w:r>
                          <w:rPr>
                            <w:b/>
                            <w:sz w:val="24"/>
                          </w:rPr>
                          <w:t>CÁN BỘ GIẢNG DẠY</w:t>
                        </w:r>
                      </w:p>
                      <w:p w:rsidR="00950DDC" w:rsidRPr="007A410F" w:rsidRDefault="00950DDC" w:rsidP="00950DDC">
                        <w:pPr>
                          <w:jc w:val="center"/>
                          <w:rPr>
                            <w:szCs w:val="32"/>
                          </w:rPr>
                        </w:pPr>
                        <w:r>
                          <w:rPr>
                            <w:b/>
                            <w:sz w:val="24"/>
                          </w:rPr>
                          <w:t>Hoàng Anh Đức</w:t>
                        </w:r>
                      </w:p>
                      <w:p w:rsidR="00950DDC" w:rsidRPr="007A410F" w:rsidRDefault="00950DDC" w:rsidP="00950DDC">
                        <w:pPr>
                          <w:jc w:val="center"/>
                          <w:rPr>
                            <w:sz w:val="24"/>
                          </w:rPr>
                        </w:pPr>
                        <w:r>
                          <w:rPr>
                            <w:sz w:val="24"/>
                          </w:rPr>
                          <w:t>Bộ môn: Công nghệ phần mềm</w:t>
                        </w:r>
                      </w:p>
                      <w:p w:rsidR="00950DDC" w:rsidRPr="00F65597" w:rsidRDefault="00950DDC" w:rsidP="00950DDC">
                        <w:pPr>
                          <w:jc w:val="center"/>
                          <w:rPr>
                            <w:rFonts w:ascii=".VnTimeH" w:hAnsi=".VnTimeH"/>
                            <w:sz w:val="24"/>
                          </w:rPr>
                        </w:pPr>
                      </w:p>
                    </w:txbxContent>
                  </v:textbox>
                </v:shape>
                <w10:anchorlock/>
              </v:group>
            </w:pict>
          </mc:Fallback>
        </mc:AlternateContent>
      </w:r>
    </w:p>
    <w:p w:rsidR="00340902" w:rsidRDefault="00340902" w:rsidP="00AB4B8C">
      <w:pPr>
        <w:pStyle w:val="Heading1"/>
        <w:numPr>
          <w:ilvl w:val="0"/>
          <w:numId w:val="0"/>
        </w:numPr>
        <w:jc w:val="both"/>
        <w:rPr>
          <w:b w:val="0"/>
          <w:sz w:val="26"/>
          <w:szCs w:val="26"/>
        </w:rPr>
      </w:pPr>
      <w:r>
        <w:rPr>
          <w:b w:val="0"/>
          <w:sz w:val="26"/>
          <w:szCs w:val="26"/>
        </w:rPr>
        <w:lastRenderedPageBreak/>
        <w:t>Bảng phân công công việc của các thành viên nhóm:</w:t>
      </w:r>
    </w:p>
    <w:tbl>
      <w:tblPr>
        <w:tblStyle w:val="TableGrid"/>
        <w:tblW w:w="0" w:type="auto"/>
        <w:tblLook w:val="04A0" w:firstRow="1" w:lastRow="0" w:firstColumn="1" w:lastColumn="0" w:noHBand="0" w:noVBand="1"/>
      </w:tblPr>
      <w:tblGrid>
        <w:gridCol w:w="3286"/>
        <w:gridCol w:w="5616"/>
      </w:tblGrid>
      <w:tr w:rsidR="00340902" w:rsidTr="00340902">
        <w:tc>
          <w:tcPr>
            <w:tcW w:w="4502" w:type="dxa"/>
          </w:tcPr>
          <w:p w:rsidR="00340902" w:rsidRPr="00B12D8F" w:rsidRDefault="00340902" w:rsidP="00340902">
            <w:pPr>
              <w:ind w:firstLine="0"/>
              <w:rPr>
                <w:b/>
              </w:rPr>
            </w:pPr>
            <w:r w:rsidRPr="00B12D8F">
              <w:rPr>
                <w:b/>
              </w:rPr>
              <w:t>Thành viên</w:t>
            </w:r>
          </w:p>
        </w:tc>
        <w:tc>
          <w:tcPr>
            <w:tcW w:w="4502" w:type="dxa"/>
          </w:tcPr>
          <w:p w:rsidR="00340902" w:rsidRPr="00B12D8F" w:rsidRDefault="00340902" w:rsidP="00340902">
            <w:pPr>
              <w:ind w:firstLine="0"/>
              <w:rPr>
                <w:b/>
              </w:rPr>
            </w:pPr>
            <w:r w:rsidRPr="00B12D8F">
              <w:rPr>
                <w:b/>
              </w:rPr>
              <w:t>Công việc</w:t>
            </w:r>
          </w:p>
        </w:tc>
      </w:tr>
      <w:tr w:rsidR="00340902" w:rsidTr="00340902">
        <w:tc>
          <w:tcPr>
            <w:tcW w:w="4502" w:type="dxa"/>
          </w:tcPr>
          <w:p w:rsidR="00340902" w:rsidRDefault="00340902" w:rsidP="00340902">
            <w:pPr>
              <w:ind w:firstLine="0"/>
            </w:pPr>
            <w:r>
              <w:t>Phùng Văn Thắng</w:t>
            </w:r>
          </w:p>
        </w:tc>
        <w:tc>
          <w:tcPr>
            <w:tcW w:w="4502" w:type="dxa"/>
          </w:tcPr>
          <w:p w:rsidR="00340902" w:rsidRDefault="00340902" w:rsidP="00B3797A">
            <w:pPr>
              <w:ind w:firstLine="0"/>
              <w:jc w:val="left"/>
            </w:pPr>
            <w:r w:rsidRPr="00340902">
              <w:t>trang chủ(truyen.php), trang xem sơ bộ truyện(doctruyen.php), trang nội dung truyện(noidungtruyen.php)</w:t>
            </w:r>
          </w:p>
        </w:tc>
      </w:tr>
      <w:tr w:rsidR="00340902" w:rsidTr="00340902">
        <w:tc>
          <w:tcPr>
            <w:tcW w:w="4502" w:type="dxa"/>
          </w:tcPr>
          <w:p w:rsidR="00340902" w:rsidRDefault="00340902" w:rsidP="00340902">
            <w:pPr>
              <w:ind w:firstLine="0"/>
            </w:pPr>
            <w:r>
              <w:t>Hồ Trung Thao</w:t>
            </w:r>
          </w:p>
        </w:tc>
        <w:tc>
          <w:tcPr>
            <w:tcW w:w="4502" w:type="dxa"/>
          </w:tcPr>
          <w:p w:rsidR="00340902" w:rsidRDefault="00340902" w:rsidP="00B3797A">
            <w:pPr>
              <w:ind w:firstLine="0"/>
              <w:jc w:val="left"/>
            </w:pPr>
            <w:r w:rsidRPr="00340902">
              <w:t>defaul trên(defaul_tren.php), defaul dưới(defaul_duoi.php), tìm kiếm(timkiem.php)</w:t>
            </w:r>
          </w:p>
        </w:tc>
      </w:tr>
      <w:tr w:rsidR="00340902" w:rsidTr="00340902">
        <w:tc>
          <w:tcPr>
            <w:tcW w:w="4502" w:type="dxa"/>
          </w:tcPr>
          <w:p w:rsidR="00340902" w:rsidRDefault="00340902" w:rsidP="00340902">
            <w:pPr>
              <w:ind w:firstLine="0"/>
            </w:pPr>
            <w:r>
              <w:t>Nguyễn Thanh Hải</w:t>
            </w:r>
          </w:p>
        </w:tc>
        <w:tc>
          <w:tcPr>
            <w:tcW w:w="4502" w:type="dxa"/>
          </w:tcPr>
          <w:p w:rsidR="00340902" w:rsidRDefault="00365377" w:rsidP="00B3797A">
            <w:pPr>
              <w:ind w:firstLine="0"/>
              <w:jc w:val="left"/>
            </w:pPr>
            <w:r w:rsidRPr="00365377">
              <w:t>connect(connect.php),DataBase(DataBase.php),đăng nhập(dangnhap.php), đăng xuất(dangxuat.php), tạo tk(taotk.php)</w:t>
            </w:r>
          </w:p>
        </w:tc>
      </w:tr>
      <w:tr w:rsidR="00340902" w:rsidTr="00340902">
        <w:tc>
          <w:tcPr>
            <w:tcW w:w="4502" w:type="dxa"/>
          </w:tcPr>
          <w:p w:rsidR="00340902" w:rsidRDefault="00365377" w:rsidP="00340902">
            <w:pPr>
              <w:ind w:firstLine="0"/>
            </w:pPr>
            <w:r>
              <w:t>Nguyễn Mạnh Cường</w:t>
            </w:r>
          </w:p>
        </w:tc>
        <w:tc>
          <w:tcPr>
            <w:tcW w:w="4502" w:type="dxa"/>
          </w:tcPr>
          <w:p w:rsidR="00340902" w:rsidRDefault="00340902" w:rsidP="00B3797A">
            <w:pPr>
              <w:ind w:firstLine="0"/>
              <w:jc w:val="left"/>
            </w:pPr>
            <w:r w:rsidRPr="00340902">
              <w:t>trang quản lý tài khoản bằng tài khoản admin trở lên(quanly.php),trang thao tác với tài khoản xóa hay cấp quyền admin bằng tài khoản superadmin(quanly_admin_thaotacvoitaikhoan.php), trang thêm truyện(ThemTruyen.php), trang thêm chương truyện(ThemChuong.php)</w:t>
            </w:r>
          </w:p>
        </w:tc>
      </w:tr>
    </w:tbl>
    <w:p w:rsidR="00340902" w:rsidRPr="00340902" w:rsidRDefault="00340902" w:rsidP="00340902"/>
    <w:p w:rsidR="00340902" w:rsidRDefault="00340902" w:rsidP="00340902">
      <w:pPr>
        <w:rPr>
          <w:rFonts w:cs="Arial"/>
          <w:kern w:val="32"/>
          <w:sz w:val="32"/>
          <w:szCs w:val="32"/>
        </w:rPr>
      </w:pPr>
      <w:r>
        <w:br w:type="page"/>
      </w:r>
    </w:p>
    <w:p w:rsidR="004B4BF6" w:rsidRDefault="004B4BF6" w:rsidP="00AB4B8C">
      <w:pPr>
        <w:pStyle w:val="Heading1"/>
        <w:numPr>
          <w:ilvl w:val="0"/>
          <w:numId w:val="0"/>
        </w:numPr>
        <w:jc w:val="both"/>
      </w:pPr>
      <w:r>
        <w:t>MỤC LỤC</w:t>
      </w:r>
      <w:bookmarkEnd w:id="0"/>
      <w:bookmarkEnd w:id="1"/>
    </w:p>
    <w:p w:rsidR="007336F3" w:rsidRDefault="00791320" w:rsidP="00AB4B8C">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476558178" w:history="1">
        <w:r w:rsidR="007336F3" w:rsidRPr="00D02037">
          <w:rPr>
            <w:rStyle w:val="Hyperlink"/>
          </w:rPr>
          <w:t>MỤC LỤC</w:t>
        </w:r>
        <w:r w:rsidR="007336F3">
          <w:rPr>
            <w:webHidden/>
          </w:rPr>
          <w:tab/>
        </w:r>
      </w:hyperlink>
    </w:p>
    <w:p w:rsidR="007336F3" w:rsidRDefault="00925657" w:rsidP="00AB4B8C">
      <w:pPr>
        <w:pStyle w:val="TOC1"/>
        <w:rPr>
          <w:rFonts w:asciiTheme="minorHAnsi" w:eastAsiaTheme="minorEastAsia" w:hAnsiTheme="minorHAnsi" w:cstheme="minorBidi"/>
          <w:sz w:val="22"/>
          <w:szCs w:val="22"/>
        </w:rPr>
      </w:pPr>
      <w:hyperlink w:anchor="_Toc476558181" w:history="1">
        <w:r w:rsidR="007336F3" w:rsidRPr="00D02037">
          <w:rPr>
            <w:rStyle w:val="Hyperlink"/>
          </w:rPr>
          <w:t>MỞ ĐẦU</w:t>
        </w:r>
        <w:r w:rsidR="007336F3">
          <w:rPr>
            <w:webHidden/>
          </w:rPr>
          <w:tab/>
        </w:r>
      </w:hyperlink>
    </w:p>
    <w:p w:rsidR="007336F3" w:rsidRDefault="00925657" w:rsidP="00AB4B8C">
      <w:pPr>
        <w:pStyle w:val="TOC1"/>
        <w:rPr>
          <w:rFonts w:asciiTheme="minorHAnsi" w:eastAsiaTheme="minorEastAsia" w:hAnsiTheme="minorHAnsi" w:cstheme="minorBidi"/>
          <w:sz w:val="22"/>
          <w:szCs w:val="22"/>
        </w:rPr>
      </w:pPr>
      <w:hyperlink w:anchor="_Toc476558182" w:history="1">
        <w:r w:rsidR="007336F3" w:rsidRPr="00D02037">
          <w:rPr>
            <w:rStyle w:val="Hyperlink"/>
          </w:rPr>
          <w:t>CHƯƠNG 1</w:t>
        </w:r>
        <w:r w:rsidR="00571509">
          <w:rPr>
            <w:rStyle w:val="Hyperlink"/>
          </w:rPr>
          <w:t>:</w:t>
        </w:r>
        <w:r w:rsidR="007336F3" w:rsidRPr="00D02037">
          <w:rPr>
            <w:rStyle w:val="Hyperlink"/>
          </w:rPr>
          <w:t xml:space="preserve"> TỔNG QUAN</w:t>
        </w:r>
        <w:r w:rsidR="007336F3">
          <w:rPr>
            <w:webHidden/>
          </w:rPr>
          <w:tab/>
        </w:r>
        <w:r w:rsidR="00CF4945">
          <w:rPr>
            <w:webHidden/>
          </w:rPr>
          <w:t>1</w:t>
        </w:r>
      </w:hyperlink>
    </w:p>
    <w:p w:rsidR="007336F3" w:rsidRDefault="00925657" w:rsidP="00AB4B8C">
      <w:pPr>
        <w:pStyle w:val="TOC2"/>
        <w:rPr>
          <w:rFonts w:asciiTheme="minorHAnsi" w:eastAsiaTheme="minorEastAsia" w:hAnsiTheme="minorHAnsi" w:cstheme="minorBidi"/>
          <w:noProof/>
          <w:sz w:val="22"/>
          <w:szCs w:val="22"/>
        </w:rPr>
      </w:pPr>
      <w:hyperlink w:anchor="_Toc476558183" w:history="1">
        <w:r w:rsidR="0090054A">
          <w:rPr>
            <w:rStyle w:val="Hyperlink"/>
            <w:noProof/>
          </w:rPr>
          <w:t>1.1 Về website</w:t>
        </w:r>
        <w:r w:rsidR="007336F3">
          <w:rPr>
            <w:noProof/>
            <w:webHidden/>
          </w:rPr>
          <w:tab/>
        </w:r>
        <w:r w:rsidR="00CF4945">
          <w:rPr>
            <w:noProof/>
            <w:webHidden/>
          </w:rPr>
          <w:t>1</w:t>
        </w:r>
      </w:hyperlink>
    </w:p>
    <w:p w:rsidR="007336F3" w:rsidRDefault="00925657" w:rsidP="00AB4B8C">
      <w:pPr>
        <w:pStyle w:val="TOC2"/>
        <w:rPr>
          <w:rFonts w:asciiTheme="minorHAnsi" w:eastAsiaTheme="minorEastAsia" w:hAnsiTheme="minorHAnsi" w:cstheme="minorBidi"/>
          <w:noProof/>
          <w:sz w:val="22"/>
          <w:szCs w:val="22"/>
        </w:rPr>
      </w:pPr>
      <w:hyperlink w:anchor="_Toc476558184" w:history="1">
        <w:r w:rsidR="0090054A">
          <w:rPr>
            <w:rStyle w:val="Hyperlink"/>
            <w:noProof/>
          </w:rPr>
          <w:t>1.2 Ý nghĩa của đề tài</w:t>
        </w:r>
        <w:r w:rsidR="007336F3">
          <w:rPr>
            <w:noProof/>
            <w:webHidden/>
          </w:rPr>
          <w:tab/>
        </w:r>
        <w:r w:rsidR="00CF4945">
          <w:rPr>
            <w:noProof/>
            <w:webHidden/>
          </w:rPr>
          <w:t>1</w:t>
        </w:r>
      </w:hyperlink>
    </w:p>
    <w:p w:rsidR="007336F3" w:rsidRDefault="00925657" w:rsidP="00AB4B8C">
      <w:pPr>
        <w:pStyle w:val="TOC1"/>
        <w:rPr>
          <w:rFonts w:asciiTheme="minorHAnsi" w:eastAsiaTheme="minorEastAsia" w:hAnsiTheme="minorHAnsi" w:cstheme="minorBidi"/>
          <w:sz w:val="22"/>
          <w:szCs w:val="22"/>
        </w:rPr>
      </w:pPr>
      <w:hyperlink w:anchor="_Toc476558185" w:history="1">
        <w:r w:rsidR="0090054A">
          <w:rPr>
            <w:rStyle w:val="Hyperlink"/>
          </w:rPr>
          <w:t>CHƯƠNG 2</w:t>
        </w:r>
        <w:r w:rsidR="00571509">
          <w:rPr>
            <w:rStyle w:val="Hyperlink"/>
          </w:rPr>
          <w:t>:</w:t>
        </w:r>
        <w:r w:rsidR="0090054A">
          <w:rPr>
            <w:rStyle w:val="Hyperlink"/>
          </w:rPr>
          <w:t xml:space="preserve"> CÁC TRANG CHÍNH </w:t>
        </w:r>
        <w:r w:rsidR="007336F3">
          <w:rPr>
            <w:webHidden/>
          </w:rPr>
          <w:tab/>
        </w:r>
        <w:r w:rsidR="00CF4945">
          <w:rPr>
            <w:webHidden/>
          </w:rPr>
          <w:t>2</w:t>
        </w:r>
      </w:hyperlink>
    </w:p>
    <w:p w:rsidR="007336F3" w:rsidRDefault="00925657" w:rsidP="00AB4B8C">
      <w:pPr>
        <w:pStyle w:val="TOC2"/>
        <w:rPr>
          <w:rFonts w:asciiTheme="minorHAnsi" w:eastAsiaTheme="minorEastAsia" w:hAnsiTheme="minorHAnsi" w:cstheme="minorBidi"/>
          <w:noProof/>
          <w:sz w:val="22"/>
          <w:szCs w:val="22"/>
        </w:rPr>
      </w:pPr>
      <w:hyperlink w:anchor="_Toc476558186" w:history="1">
        <w:r w:rsidR="0090054A">
          <w:rPr>
            <w:rStyle w:val="Hyperlink"/>
            <w:noProof/>
          </w:rPr>
          <w:t>2.1 Trang chủ (truyen.php)</w:t>
        </w:r>
        <w:r w:rsidR="007336F3">
          <w:rPr>
            <w:noProof/>
            <w:webHidden/>
          </w:rPr>
          <w:tab/>
        </w:r>
        <w:r w:rsidR="00CF4945">
          <w:rPr>
            <w:noProof/>
            <w:webHidden/>
          </w:rPr>
          <w:t>2</w:t>
        </w:r>
      </w:hyperlink>
    </w:p>
    <w:p w:rsidR="007336F3" w:rsidRDefault="00925657" w:rsidP="00AB4B8C">
      <w:pPr>
        <w:pStyle w:val="TOC2"/>
        <w:rPr>
          <w:rFonts w:asciiTheme="minorHAnsi" w:eastAsiaTheme="minorEastAsia" w:hAnsiTheme="minorHAnsi" w:cstheme="minorBidi"/>
          <w:noProof/>
          <w:sz w:val="22"/>
          <w:szCs w:val="22"/>
        </w:rPr>
      </w:pPr>
      <w:hyperlink w:anchor="_Toc476558187" w:history="1">
        <w:r w:rsidR="00544677">
          <w:rPr>
            <w:rStyle w:val="Hyperlink"/>
            <w:noProof/>
          </w:rPr>
          <w:t>2.2 Trang nội dung</w:t>
        </w:r>
        <w:r w:rsidR="00D66B77">
          <w:rPr>
            <w:rStyle w:val="Hyperlink"/>
            <w:noProof/>
          </w:rPr>
          <w:t xml:space="preserve"> truyện </w:t>
        </w:r>
        <w:r w:rsidR="00544677">
          <w:rPr>
            <w:rStyle w:val="Hyperlink"/>
            <w:noProof/>
          </w:rPr>
          <w:t>(noidungtruyen.php)</w:t>
        </w:r>
        <w:r w:rsidR="007336F3">
          <w:rPr>
            <w:noProof/>
            <w:webHidden/>
          </w:rPr>
          <w:tab/>
        </w:r>
        <w:r w:rsidR="00CF4945">
          <w:rPr>
            <w:noProof/>
            <w:webHidden/>
          </w:rPr>
          <w:t>3</w:t>
        </w:r>
      </w:hyperlink>
    </w:p>
    <w:p w:rsidR="007336F3" w:rsidRDefault="00925657" w:rsidP="00AB4B8C">
      <w:pPr>
        <w:pStyle w:val="TOC2"/>
        <w:rPr>
          <w:rFonts w:asciiTheme="minorHAnsi" w:eastAsiaTheme="minorEastAsia" w:hAnsiTheme="minorHAnsi" w:cstheme="minorBidi"/>
          <w:noProof/>
          <w:sz w:val="22"/>
          <w:szCs w:val="22"/>
        </w:rPr>
      </w:pPr>
      <w:hyperlink w:anchor="_Toc476558188" w:history="1">
        <w:r w:rsidR="007336F3" w:rsidRPr="00D02037">
          <w:rPr>
            <w:rStyle w:val="Hyperlink"/>
            <w:noProof/>
          </w:rPr>
          <w:t xml:space="preserve">2.3 </w:t>
        </w:r>
        <w:r w:rsidR="00B5297C">
          <w:rPr>
            <w:rStyle w:val="Hyperlink"/>
            <w:noProof/>
          </w:rPr>
          <w:t>Kết nối cơ sở dữ liệu (connect.php)</w:t>
        </w:r>
        <w:r w:rsidR="007336F3">
          <w:rPr>
            <w:noProof/>
            <w:webHidden/>
          </w:rPr>
          <w:tab/>
        </w:r>
        <w:r w:rsidR="00CF4945">
          <w:rPr>
            <w:noProof/>
            <w:webHidden/>
          </w:rPr>
          <w:t>4</w:t>
        </w:r>
      </w:hyperlink>
    </w:p>
    <w:p w:rsidR="007336F3" w:rsidRDefault="00925657" w:rsidP="00AB4B8C">
      <w:pPr>
        <w:pStyle w:val="TOC2"/>
        <w:rPr>
          <w:rFonts w:asciiTheme="minorHAnsi" w:eastAsiaTheme="minorEastAsia" w:hAnsiTheme="minorHAnsi" w:cstheme="minorBidi"/>
          <w:noProof/>
          <w:sz w:val="22"/>
          <w:szCs w:val="22"/>
        </w:rPr>
      </w:pPr>
      <w:hyperlink w:anchor="_Toc476558189" w:history="1">
        <w:r w:rsidR="007336F3" w:rsidRPr="00D02037">
          <w:rPr>
            <w:rStyle w:val="Hyperlink"/>
            <w:noProof/>
          </w:rPr>
          <w:t>2.4</w:t>
        </w:r>
        <w:r w:rsidR="00B5297C">
          <w:rPr>
            <w:rStyle w:val="Hyperlink"/>
            <w:noProof/>
          </w:rPr>
          <w:t xml:space="preserve"> Đăng nhập vào hệ thống (dangnhap.php)</w:t>
        </w:r>
        <w:r w:rsidR="007336F3">
          <w:rPr>
            <w:noProof/>
            <w:webHidden/>
          </w:rPr>
          <w:tab/>
        </w:r>
        <w:r w:rsidR="00CF4945">
          <w:rPr>
            <w:noProof/>
            <w:webHidden/>
          </w:rPr>
          <w:t>5</w:t>
        </w:r>
      </w:hyperlink>
    </w:p>
    <w:p w:rsidR="007336F3" w:rsidRDefault="00925657" w:rsidP="00AB4B8C">
      <w:pPr>
        <w:pStyle w:val="TOC2"/>
        <w:rPr>
          <w:rFonts w:asciiTheme="minorHAnsi" w:eastAsiaTheme="minorEastAsia" w:hAnsiTheme="minorHAnsi" w:cstheme="minorBidi"/>
          <w:noProof/>
          <w:sz w:val="22"/>
          <w:szCs w:val="22"/>
        </w:rPr>
      </w:pPr>
      <w:hyperlink w:anchor="_Toc476558190" w:history="1">
        <w:r w:rsidR="007336F3" w:rsidRPr="00D02037">
          <w:rPr>
            <w:rStyle w:val="Hyperlink"/>
            <w:noProof/>
          </w:rPr>
          <w:t>2.5</w:t>
        </w:r>
        <w:r w:rsidR="003344E2">
          <w:rPr>
            <w:rStyle w:val="Hyperlink"/>
            <w:noProof/>
          </w:rPr>
          <w:t xml:space="preserve"> </w:t>
        </w:r>
        <w:r w:rsidR="0099561F">
          <w:rPr>
            <w:rStyle w:val="Hyperlink"/>
            <w:noProof/>
          </w:rPr>
          <w:t>Quản lí tài khoản người dùng (quanli.php)</w:t>
        </w:r>
        <w:r w:rsidR="007336F3">
          <w:rPr>
            <w:noProof/>
            <w:webHidden/>
          </w:rPr>
          <w:tab/>
        </w:r>
        <w:r w:rsidR="00CF4945">
          <w:rPr>
            <w:noProof/>
            <w:webHidden/>
          </w:rPr>
          <w:t>6</w:t>
        </w:r>
      </w:hyperlink>
    </w:p>
    <w:p w:rsidR="007336F3" w:rsidRDefault="00925657" w:rsidP="00AB4B8C">
      <w:pPr>
        <w:pStyle w:val="TOC2"/>
        <w:rPr>
          <w:noProof/>
        </w:rPr>
      </w:pPr>
      <w:hyperlink w:anchor="_Toc476558191" w:history="1">
        <w:r w:rsidR="00973B64">
          <w:rPr>
            <w:rStyle w:val="Hyperlink"/>
            <w:noProof/>
          </w:rPr>
          <w:t xml:space="preserve">2.6 Thêm truyện (themtruyen.php) </w:t>
        </w:r>
        <w:r w:rsidR="007336F3">
          <w:rPr>
            <w:noProof/>
            <w:webHidden/>
          </w:rPr>
          <w:tab/>
        </w:r>
        <w:r w:rsidR="00574F79">
          <w:rPr>
            <w:noProof/>
            <w:webHidden/>
          </w:rPr>
          <w:t>6</w:t>
        </w:r>
      </w:hyperlink>
    </w:p>
    <w:p w:rsidR="00973B64" w:rsidRDefault="00925657" w:rsidP="00973B64">
      <w:pPr>
        <w:pStyle w:val="TOC2"/>
        <w:rPr>
          <w:rFonts w:asciiTheme="minorHAnsi" w:eastAsiaTheme="minorEastAsia" w:hAnsiTheme="minorHAnsi" w:cstheme="minorBidi"/>
          <w:noProof/>
          <w:sz w:val="22"/>
          <w:szCs w:val="22"/>
        </w:rPr>
      </w:pPr>
      <w:hyperlink w:anchor="_Toc476558191" w:history="1">
        <w:r w:rsidR="00973B64">
          <w:rPr>
            <w:rStyle w:val="Hyperlink"/>
            <w:noProof/>
          </w:rPr>
          <w:t xml:space="preserve">2.7 Tìm kiếm (timkiem.php) </w:t>
        </w:r>
        <w:r w:rsidR="00973B64">
          <w:rPr>
            <w:noProof/>
            <w:webHidden/>
          </w:rPr>
          <w:tab/>
        </w:r>
        <w:r w:rsidR="00574F79">
          <w:rPr>
            <w:noProof/>
            <w:webHidden/>
          </w:rPr>
          <w:t>7</w:t>
        </w:r>
      </w:hyperlink>
    </w:p>
    <w:p w:rsidR="00973B64" w:rsidRDefault="00925657" w:rsidP="00973B64">
      <w:pPr>
        <w:pStyle w:val="TOC2"/>
        <w:rPr>
          <w:rFonts w:asciiTheme="minorHAnsi" w:eastAsiaTheme="minorEastAsia" w:hAnsiTheme="minorHAnsi" w:cstheme="minorBidi"/>
          <w:noProof/>
          <w:sz w:val="22"/>
          <w:szCs w:val="22"/>
        </w:rPr>
      </w:pPr>
      <w:hyperlink w:anchor="_Toc476558191" w:history="1">
        <w:r w:rsidR="00973B64">
          <w:rPr>
            <w:rStyle w:val="Hyperlink"/>
            <w:noProof/>
          </w:rPr>
          <w:t xml:space="preserve">2.8 </w:t>
        </w:r>
        <w:r w:rsidR="00574F79">
          <w:rPr>
            <w:rStyle w:val="Hyperlink"/>
            <w:noProof/>
          </w:rPr>
          <w:t>Tạo tài khoản (taotk.php)</w:t>
        </w:r>
        <w:r w:rsidR="00973B64">
          <w:rPr>
            <w:noProof/>
            <w:webHidden/>
          </w:rPr>
          <w:tab/>
        </w:r>
        <w:r w:rsidR="00574F79">
          <w:rPr>
            <w:noProof/>
            <w:webHidden/>
          </w:rPr>
          <w:t>7</w:t>
        </w:r>
      </w:hyperlink>
    </w:p>
    <w:p w:rsidR="00973B64" w:rsidRDefault="00925657" w:rsidP="00973B64">
      <w:pPr>
        <w:pStyle w:val="TOC2"/>
        <w:rPr>
          <w:rFonts w:asciiTheme="minorHAnsi" w:eastAsiaTheme="minorEastAsia" w:hAnsiTheme="minorHAnsi" w:cstheme="minorBidi"/>
          <w:noProof/>
          <w:sz w:val="22"/>
          <w:szCs w:val="22"/>
        </w:rPr>
      </w:pPr>
      <w:hyperlink w:anchor="_Toc476558191" w:history="1">
        <w:r w:rsidR="00973B64">
          <w:rPr>
            <w:rStyle w:val="Hyperlink"/>
            <w:noProof/>
          </w:rPr>
          <w:t xml:space="preserve">2.9 </w:t>
        </w:r>
        <w:r w:rsidR="00973B64">
          <w:rPr>
            <w:noProof/>
            <w:webHidden/>
          </w:rPr>
          <w:tab/>
        </w:r>
        <w:r w:rsidR="00574F79">
          <w:rPr>
            <w:noProof/>
            <w:webHidden/>
          </w:rPr>
          <w:t>8</w:t>
        </w:r>
      </w:hyperlink>
    </w:p>
    <w:p w:rsidR="00973B64" w:rsidRDefault="00925657" w:rsidP="00973B64">
      <w:pPr>
        <w:pStyle w:val="TOC2"/>
        <w:rPr>
          <w:rFonts w:asciiTheme="minorHAnsi" w:eastAsiaTheme="minorEastAsia" w:hAnsiTheme="minorHAnsi" w:cstheme="minorBidi"/>
          <w:noProof/>
          <w:sz w:val="22"/>
          <w:szCs w:val="22"/>
        </w:rPr>
      </w:pPr>
      <w:hyperlink w:anchor="_Toc476558191" w:history="1">
        <w:r w:rsidR="00973B64">
          <w:rPr>
            <w:rStyle w:val="Hyperlink"/>
            <w:noProof/>
          </w:rPr>
          <w:t xml:space="preserve">2.10 </w:t>
        </w:r>
        <w:r w:rsidR="00973B64">
          <w:rPr>
            <w:noProof/>
            <w:webHidden/>
          </w:rPr>
          <w:tab/>
        </w:r>
        <w:r w:rsidR="00574F79">
          <w:rPr>
            <w:noProof/>
            <w:webHidden/>
          </w:rPr>
          <w:t>9</w:t>
        </w:r>
      </w:hyperlink>
    </w:p>
    <w:p w:rsidR="00973B64" w:rsidRPr="00973B64" w:rsidRDefault="00973B64" w:rsidP="00973B64">
      <w:pPr>
        <w:rPr>
          <w:rFonts w:eastAsiaTheme="minorEastAsia"/>
        </w:rPr>
      </w:pPr>
    </w:p>
    <w:p w:rsidR="007336F3" w:rsidRDefault="00925657" w:rsidP="00AB4B8C">
      <w:pPr>
        <w:pStyle w:val="TOC1"/>
        <w:rPr>
          <w:rFonts w:asciiTheme="minorHAnsi" w:eastAsiaTheme="minorEastAsia" w:hAnsiTheme="minorHAnsi" w:cstheme="minorBidi"/>
          <w:sz w:val="22"/>
          <w:szCs w:val="22"/>
        </w:rPr>
      </w:pPr>
      <w:hyperlink w:anchor="_Toc476558192" w:history="1">
        <w:r w:rsidR="007336F3" w:rsidRPr="00D02037">
          <w:rPr>
            <w:rStyle w:val="Hyperlink"/>
          </w:rPr>
          <w:t xml:space="preserve">CHƯƠNG 3 </w:t>
        </w:r>
        <w:r w:rsidR="003344E2">
          <w:rPr>
            <w:rStyle w:val="Hyperlink"/>
          </w:rPr>
          <w:t>KẾT LUẬN</w:t>
        </w:r>
        <w:r w:rsidR="007336F3">
          <w:rPr>
            <w:webHidden/>
          </w:rPr>
          <w:tab/>
        </w:r>
        <w:r w:rsidR="00574F79">
          <w:rPr>
            <w:webHidden/>
          </w:rPr>
          <w:t>11</w:t>
        </w:r>
      </w:hyperlink>
    </w:p>
    <w:p w:rsidR="00FE5128" w:rsidRDefault="00791320" w:rsidP="00AB4B8C">
      <w:pPr>
        <w:pStyle w:val="Heading1"/>
        <w:numPr>
          <w:ilvl w:val="0"/>
          <w:numId w:val="0"/>
        </w:numPr>
        <w:jc w:val="both"/>
        <w:rPr>
          <w:rFonts w:cs="Times New Roman"/>
          <w:b w:val="0"/>
          <w:bCs w:val="0"/>
          <w:noProof/>
          <w:kern w:val="0"/>
          <w:sz w:val="28"/>
          <w:szCs w:val="24"/>
        </w:rPr>
      </w:pPr>
      <w:r>
        <w:rPr>
          <w:rFonts w:cs="Times New Roman"/>
          <w:b w:val="0"/>
          <w:bCs w:val="0"/>
          <w:noProof/>
          <w:kern w:val="0"/>
          <w:sz w:val="28"/>
          <w:szCs w:val="24"/>
        </w:rPr>
        <w:fldChar w:fldCharType="end"/>
      </w:r>
    </w:p>
    <w:p w:rsidR="00511681" w:rsidRDefault="00FE5128" w:rsidP="00071C8A">
      <w:pPr>
        <w:rPr>
          <w:noProof/>
        </w:rPr>
      </w:pPr>
      <w:r>
        <w:rPr>
          <w:noProof/>
        </w:rPr>
        <w:br w:type="page"/>
      </w:r>
    </w:p>
    <w:p w:rsidR="00531F29" w:rsidRDefault="00531F29" w:rsidP="00AB4B8C">
      <w:pPr>
        <w:sectPr w:rsidR="00531F29" w:rsidSect="00722C8C">
          <w:headerReference w:type="default" r:id="rId14"/>
          <w:footerReference w:type="even" r:id="rId15"/>
          <w:footerReference w:type="default" r:id="rId16"/>
          <w:pgSz w:w="11907" w:h="16840" w:code="9"/>
          <w:pgMar w:top="1701" w:right="1134" w:bottom="1701" w:left="1985" w:header="709" w:footer="709" w:gutter="0"/>
          <w:pgNumType w:fmt="upperRoman"/>
          <w:cols w:space="708"/>
          <w:titlePg/>
          <w:docGrid w:linePitch="360"/>
        </w:sectPr>
      </w:pPr>
      <w:bookmarkStart w:id="4" w:name="_Ref262310752"/>
    </w:p>
    <w:p w:rsidR="00E800F6" w:rsidRDefault="0077247B" w:rsidP="00AB4B8C">
      <w:pPr>
        <w:pStyle w:val="Heading1"/>
        <w:numPr>
          <w:ilvl w:val="0"/>
          <w:numId w:val="0"/>
        </w:numPr>
        <w:jc w:val="both"/>
      </w:pPr>
      <w:bookmarkStart w:id="5" w:name="_Toc476558181"/>
      <w:r w:rsidRPr="00597ACF">
        <w:t>MỞ</w:t>
      </w:r>
      <w:r>
        <w:t xml:space="preserve"> ĐẦU</w:t>
      </w:r>
      <w:bookmarkEnd w:id="2"/>
      <w:bookmarkEnd w:id="4"/>
      <w:bookmarkEnd w:id="5"/>
    </w:p>
    <w:p w:rsidR="00916D44" w:rsidRPr="00916D44" w:rsidRDefault="001D730B" w:rsidP="00AB4B8C">
      <w:pPr>
        <w:pStyle w:val="Like-Numbering"/>
        <w:jc w:val="both"/>
      </w:pPr>
      <w:r>
        <w:t xml:space="preserve">1. </w:t>
      </w:r>
      <w:r w:rsidR="00916D44">
        <w:t>T</w:t>
      </w:r>
      <w:r w:rsidR="003E20FF">
        <w:t xml:space="preserve">ổng quan </w:t>
      </w:r>
    </w:p>
    <w:p w:rsidR="003E20FF" w:rsidRDefault="003E20FF" w:rsidP="00AB4B8C">
      <w:pPr>
        <w:rPr>
          <w:szCs w:val="26"/>
        </w:rPr>
      </w:pPr>
      <w:r>
        <w:rPr>
          <w:szCs w:val="26"/>
        </w:rPr>
        <w:t xml:space="preserve">Trong nhịp sống bộn bề và hối hả ngày nay, ai cũng có những bận bịu và lo toan riêng cho chính bản thân mình, cho gia đình, bạn bè, người thân. Sau một ngày làm việc mệt nhọc, ai cũng muốn có những phút giây thư giãn </w:t>
      </w:r>
      <w:r w:rsidR="00101B75">
        <w:rPr>
          <w:szCs w:val="26"/>
        </w:rPr>
        <w:t>thoải mái để phục hồi năng lượng để ngày hôm sau làm việc và học tập hiệu quả hơn, có những người chọn nghe nhạc, xem phim, chơi game, đi dạo công viên hoặc trà chanh chém gió với bạn bè,</w:t>
      </w:r>
      <w:r w:rsidR="000B29A9">
        <w:rPr>
          <w:szCs w:val="26"/>
        </w:rPr>
        <w:t>..Cũng có những người có trí</w:t>
      </w:r>
      <w:r w:rsidR="00101B75">
        <w:rPr>
          <w:szCs w:val="26"/>
        </w:rPr>
        <w:t xml:space="preserve"> tưởng tượng</w:t>
      </w:r>
      <w:r w:rsidR="000B29A9">
        <w:rPr>
          <w:szCs w:val="26"/>
        </w:rPr>
        <w:t xml:space="preserve"> phong phú</w:t>
      </w:r>
      <w:r w:rsidR="00101B75">
        <w:rPr>
          <w:szCs w:val="26"/>
        </w:rPr>
        <w:t xml:space="preserve">, muốn hòa mình vào </w:t>
      </w:r>
      <w:r w:rsidR="000B29A9">
        <w:rPr>
          <w:szCs w:val="26"/>
        </w:rPr>
        <w:t>không gian kiếm hiệp cổ xưa, nơi những anh hùng với võ nghệ cao cường xông pha giang hồ, tung hoành ngang dọc khiến ai ai cũng phải kiêng</w:t>
      </w:r>
      <w:r w:rsidR="000D6D26">
        <w:rPr>
          <w:szCs w:val="26"/>
        </w:rPr>
        <w:t xml:space="preserve"> dè mỗi khi nhắc đến tên của họ, hay những câu chuyện ngôn tình cảm động lòng </w:t>
      </w:r>
      <w:r w:rsidR="00CB5797">
        <w:rPr>
          <w:szCs w:val="26"/>
        </w:rPr>
        <w:t>người khiến các cô gái phải rơm rớm nước mắt mỗi khi đọc tới.</w:t>
      </w:r>
    </w:p>
    <w:p w:rsidR="004B4BF6" w:rsidRDefault="00017CA2" w:rsidP="00AB4B8C">
      <w:pPr>
        <w:pStyle w:val="Like-Numbering"/>
        <w:jc w:val="both"/>
      </w:pPr>
      <w:r>
        <w:t>2. Ý nghĩa của đề tài</w:t>
      </w:r>
    </w:p>
    <w:p w:rsidR="00017CA2" w:rsidRDefault="00017CA2" w:rsidP="00AB4B8C">
      <w:pPr>
        <w:rPr>
          <w:szCs w:val="26"/>
        </w:rPr>
      </w:pPr>
      <w:r>
        <w:rPr>
          <w:szCs w:val="26"/>
        </w:rPr>
        <w:t>Trang web đọc truyện tàu (Trung Quốc) online được ra đời với mục đích phục vụ đối tượng độc giả là những người đam mê các tiểu thuyết tiên hiệp, kiếm hiệp cũng như ngôn tình trung quốc</w:t>
      </w:r>
      <w:r w:rsidR="00770E70">
        <w:rPr>
          <w:szCs w:val="26"/>
        </w:rPr>
        <w:t xml:space="preserve">. Những câu chuyện này không chỉ để giải trí mà qua đó người đọc còn </w:t>
      </w:r>
      <w:r w:rsidR="00BB079A">
        <w:rPr>
          <w:szCs w:val="26"/>
        </w:rPr>
        <w:t xml:space="preserve">thấu hiểu được những triết lí sống, những lời nhắn nhủ mà tác giả muốn gửi tới, ví dụ như con người ai cũng mong muốn vươn tới những điều tốt đẹp nhất, </w:t>
      </w:r>
      <w:r w:rsidR="00CB5797">
        <w:rPr>
          <w:szCs w:val="26"/>
        </w:rPr>
        <w:t>những cô</w:t>
      </w:r>
      <w:r w:rsidR="00BB079A">
        <w:rPr>
          <w:szCs w:val="26"/>
        </w:rPr>
        <w:t xml:space="preserve"> gái đọc ngôn tình luôn mong muốn kiếm cho mình một người yêu, người</w:t>
      </w:r>
      <w:r w:rsidR="00CB5797">
        <w:rPr>
          <w:szCs w:val="26"/>
        </w:rPr>
        <w:t xml:space="preserve"> chồng lí tưởng như soái ca trong truyện, những chàng trai đọc kiếm hiệp cũng mong mình có được sự tự tin, bản lĩnh, quyết đoán, tài năng như các anh hùng trong truyện. </w:t>
      </w:r>
    </w:p>
    <w:p w:rsidR="00755939" w:rsidRPr="000B29A9" w:rsidRDefault="00755939" w:rsidP="00AB4B8C">
      <w:pPr>
        <w:rPr>
          <w:szCs w:val="26"/>
        </w:rPr>
      </w:pPr>
      <w:r>
        <w:rPr>
          <w:szCs w:val="26"/>
        </w:rPr>
        <w:t>Chính vì lẽ đó, chúng tôi (những người làm ra trang web này) không mong muốn gì hơn là có thể đồng hành cùng quý độc giả sau những giờ làm việc căng thẳng mệt mỏi, để cùng nhau thư giãn, hòa mình vào thế giới truyện đầy li kì và hấp dẫn này.</w:t>
      </w:r>
    </w:p>
    <w:p w:rsidR="00017CA2" w:rsidRDefault="00017CA2" w:rsidP="00AB4B8C">
      <w:pPr>
        <w:pStyle w:val="Like-Numbering"/>
        <w:jc w:val="both"/>
      </w:pPr>
    </w:p>
    <w:p w:rsidR="001C77DD" w:rsidRDefault="00F962C7" w:rsidP="00AB4B8C">
      <w:r>
        <w:br w:type="page"/>
      </w:r>
    </w:p>
    <w:p w:rsidR="00505902" w:rsidRDefault="00505902" w:rsidP="00AB4B8C">
      <w:pPr>
        <w:spacing w:before="0" w:line="240" w:lineRule="auto"/>
        <w:ind w:firstLine="0"/>
      </w:pPr>
    </w:p>
    <w:p w:rsidR="003510E3" w:rsidRDefault="00755939" w:rsidP="00AB4B8C">
      <w:pPr>
        <w:pStyle w:val="Heading1"/>
        <w:jc w:val="both"/>
      </w:pPr>
      <w:r>
        <w:t>:</w:t>
      </w:r>
      <w:r w:rsidR="00E76491">
        <w:t xml:space="preserve"> </w:t>
      </w:r>
      <w:bookmarkStart w:id="6" w:name="_Toc476558182"/>
      <w:r w:rsidR="00DC667C">
        <w:t>TỔNG QUAN</w:t>
      </w:r>
      <w:bookmarkEnd w:id="6"/>
    </w:p>
    <w:p w:rsidR="003510E3" w:rsidRDefault="00C9472E" w:rsidP="00AB4B8C">
      <w:pPr>
        <w:pStyle w:val="Heading2"/>
      </w:pPr>
      <w:r>
        <w:t>Về website</w:t>
      </w:r>
    </w:p>
    <w:p w:rsidR="00C9472E" w:rsidRDefault="009B0007" w:rsidP="00AB4B8C">
      <w:r>
        <w:t>Website</w:t>
      </w:r>
      <w:r w:rsidR="00C9472E">
        <w:t xml:space="preserve"> đọc truyện tàu online được xây dựng trên cơ sở ngôn ngữ lập trình PHP, hệ quản trị cơ sở dữ liệu MySQL, HTML, CSS và JavaScript, sử dụng trình </w:t>
      </w:r>
      <w:r w:rsidR="00F141AC">
        <w:t>soạn thảo mã nguồn notepad++</w:t>
      </w:r>
    </w:p>
    <w:p w:rsidR="009B0007" w:rsidRDefault="009B0007" w:rsidP="00AB4B8C">
      <w:r>
        <w:t xml:space="preserve">Truyện được chia thành 8 thể loại bao gồm: Kiếm hiệp, huyền huyễn, trinh thám, kì bí, tiên hiệp, ngôn tình, khoa huyễn, ma pháp. Trong đó được quan tâm và </w:t>
      </w:r>
      <w:r w:rsidR="000C334B">
        <w:t>chú ý nhất là 3 thể loại: kiếm hiệp, tiên hiệp và ngôn tình, bởi có nhiều tác phẩm của nhiều tác giả nổi tiếng bên Tàu đã được dựng thành phim từ các thể loại này, độ hấp dẫn cũng như sự mong chờ của khán giả cũng không thua kém gì so với lúc chờ đợi từng chapter của các tác giả.</w:t>
      </w:r>
    </w:p>
    <w:p w:rsidR="000C334B" w:rsidRDefault="008811CE" w:rsidP="00AB4B8C">
      <w:r>
        <w:t>Kiếm hiệp gồm có 2 tác phẩm nổi bật là Đại Việt Tu Chân và Thiên Tống,</w:t>
      </w:r>
      <w:r w:rsidR="00C035EB">
        <w:t xml:space="preserve"> rất đáng đọc bên tiên hiệp là Bất Hủ Phàm Nhân, Phàm Nhân Tu Tiên và </w:t>
      </w:r>
      <w:r w:rsidR="004548FC">
        <w:t>Công Từ điên</w:t>
      </w:r>
      <w:r w:rsidR="00C035EB">
        <w:t xml:space="preserve"> khùng, cũng rất hay và đáng mong chờ bên ngôn tình là Ái Phi Tuyệt Sắc Của Thần Bí Vương Gia, 365 ngày hôn nhân, Cạm bẫy Hôn Nhân.</w:t>
      </w:r>
    </w:p>
    <w:p w:rsidR="00C035EB" w:rsidRDefault="008F5AB3" w:rsidP="00AB4B8C">
      <w:r>
        <w:t>Những truyện trên đã được chọn lọc và đảm bảo chất lượng trước khi được post lên website, cốt truyện tương đối ổn, lôi cuốn độc giả.</w:t>
      </w:r>
    </w:p>
    <w:p w:rsidR="00C035EB" w:rsidRDefault="00C035EB" w:rsidP="00AB4B8C"/>
    <w:p w:rsidR="00417928" w:rsidRDefault="00417928" w:rsidP="00AB4B8C">
      <w:r>
        <w:br w:type="page"/>
      </w:r>
    </w:p>
    <w:p w:rsidR="002254C6" w:rsidRDefault="00571509" w:rsidP="00AB4B8C">
      <w:pPr>
        <w:pStyle w:val="Heading1"/>
        <w:jc w:val="both"/>
      </w:pPr>
      <w:r>
        <w:t>:</w:t>
      </w:r>
      <w:r w:rsidR="00796B5B">
        <w:t xml:space="preserve"> </w:t>
      </w:r>
      <w:bookmarkStart w:id="7" w:name="_Toc476558185"/>
      <w:r w:rsidR="002D5C16">
        <w:t>C</w:t>
      </w:r>
      <w:bookmarkEnd w:id="7"/>
      <w:r>
        <w:t>ÁC TRANG CHÍNH</w:t>
      </w:r>
      <w:r w:rsidR="002254C6">
        <w:t xml:space="preserve"> </w:t>
      </w:r>
    </w:p>
    <w:p w:rsidR="002D5C16" w:rsidRDefault="002D5C16" w:rsidP="00AB4B8C">
      <w:pPr>
        <w:pStyle w:val="Heading2"/>
      </w:pPr>
      <w:bookmarkStart w:id="8" w:name="_Toc476558186"/>
      <w:r>
        <w:t>T</w:t>
      </w:r>
      <w:bookmarkEnd w:id="8"/>
      <w:r w:rsidR="00571509">
        <w:t>rang chủ - truyen.php</w:t>
      </w:r>
    </w:p>
    <w:p w:rsidR="00B7556B" w:rsidRDefault="00571509" w:rsidP="00AB4B8C">
      <w:r>
        <w:t>Đây là</w:t>
      </w:r>
      <w:r w:rsidR="00B7556B">
        <w:t xml:space="preserve"> trang chính của website, bao quát</w:t>
      </w:r>
      <w:r w:rsidR="0032508A">
        <w:t xml:space="preserve"> toàn bộ nội dung của trang web,</w:t>
      </w:r>
      <w:r w:rsidR="00B7556B">
        <w:t xml:space="preserve"> bao gồm đầy đủ các danh mục của truyện:</w:t>
      </w:r>
    </w:p>
    <w:p w:rsidR="00B7556B" w:rsidRDefault="00B7556B" w:rsidP="00AB4B8C">
      <w:pPr>
        <w:pStyle w:val="ListParagraph"/>
        <w:numPr>
          <w:ilvl w:val="0"/>
          <w:numId w:val="40"/>
        </w:numPr>
      </w:pPr>
      <w:r>
        <w:t>Kiếm hiệp</w:t>
      </w:r>
    </w:p>
    <w:p w:rsidR="00B7556B" w:rsidRDefault="00B7556B" w:rsidP="00AB4B8C">
      <w:pPr>
        <w:pStyle w:val="ListParagraph"/>
        <w:numPr>
          <w:ilvl w:val="0"/>
          <w:numId w:val="40"/>
        </w:numPr>
      </w:pPr>
      <w:r>
        <w:t>Huyền huyễn</w:t>
      </w:r>
    </w:p>
    <w:p w:rsidR="00B7556B" w:rsidRDefault="00B7556B" w:rsidP="00AB4B8C">
      <w:pPr>
        <w:pStyle w:val="ListParagraph"/>
        <w:numPr>
          <w:ilvl w:val="0"/>
          <w:numId w:val="40"/>
        </w:numPr>
      </w:pPr>
      <w:r>
        <w:t>Trinh thám</w:t>
      </w:r>
    </w:p>
    <w:p w:rsidR="00B7556B" w:rsidRDefault="00B7556B" w:rsidP="00AB4B8C">
      <w:pPr>
        <w:pStyle w:val="ListParagraph"/>
        <w:numPr>
          <w:ilvl w:val="0"/>
          <w:numId w:val="40"/>
        </w:numPr>
      </w:pPr>
      <w:r>
        <w:t>Kì bí</w:t>
      </w:r>
    </w:p>
    <w:p w:rsidR="00B7556B" w:rsidRDefault="00B7556B" w:rsidP="00AB4B8C">
      <w:pPr>
        <w:pStyle w:val="ListParagraph"/>
        <w:numPr>
          <w:ilvl w:val="0"/>
          <w:numId w:val="40"/>
        </w:numPr>
      </w:pPr>
      <w:r>
        <w:t>Tiên hiệp</w:t>
      </w:r>
    </w:p>
    <w:p w:rsidR="00B7556B" w:rsidRDefault="00B7556B" w:rsidP="00AB4B8C">
      <w:pPr>
        <w:pStyle w:val="ListParagraph"/>
        <w:numPr>
          <w:ilvl w:val="0"/>
          <w:numId w:val="40"/>
        </w:numPr>
      </w:pPr>
      <w:r>
        <w:t>Ngôn tình</w:t>
      </w:r>
    </w:p>
    <w:p w:rsidR="00B7556B" w:rsidRDefault="00B7556B" w:rsidP="00AB4B8C">
      <w:pPr>
        <w:pStyle w:val="ListParagraph"/>
        <w:numPr>
          <w:ilvl w:val="0"/>
          <w:numId w:val="40"/>
        </w:numPr>
      </w:pPr>
      <w:r>
        <w:t>Khoa huyễn</w:t>
      </w:r>
    </w:p>
    <w:p w:rsidR="00B7556B" w:rsidRDefault="00B7556B" w:rsidP="00AB4B8C">
      <w:pPr>
        <w:pStyle w:val="ListParagraph"/>
        <w:numPr>
          <w:ilvl w:val="0"/>
          <w:numId w:val="40"/>
        </w:numPr>
      </w:pPr>
      <w:r>
        <w:t>Ma pháp</w:t>
      </w:r>
    </w:p>
    <w:p w:rsidR="00B7556B" w:rsidRDefault="00E33817" w:rsidP="00AB4B8C">
      <w:r>
        <w:t xml:space="preserve">Đồng thời chứa liên kết tới nội dung của từng truyện cũng như các danh mục đáng quan tâm như: </w:t>
      </w:r>
    </w:p>
    <w:p w:rsidR="00E33817" w:rsidRDefault="00E33817" w:rsidP="00AB4B8C">
      <w:pPr>
        <w:pStyle w:val="ListParagraph"/>
        <w:numPr>
          <w:ilvl w:val="0"/>
          <w:numId w:val="40"/>
        </w:numPr>
      </w:pPr>
      <w:r>
        <w:t>Truyện mới nhất</w:t>
      </w:r>
    </w:p>
    <w:p w:rsidR="00E33817" w:rsidRDefault="00E33817" w:rsidP="00AB4B8C">
      <w:pPr>
        <w:pStyle w:val="ListParagraph"/>
        <w:numPr>
          <w:ilvl w:val="0"/>
          <w:numId w:val="40"/>
        </w:numPr>
      </w:pPr>
      <w:r>
        <w:t>Truyện hot nhất</w:t>
      </w:r>
    </w:p>
    <w:p w:rsidR="00E33817" w:rsidRDefault="00E33817" w:rsidP="00AB4B8C">
      <w:pPr>
        <w:pStyle w:val="ListParagraph"/>
        <w:numPr>
          <w:ilvl w:val="0"/>
          <w:numId w:val="40"/>
        </w:numPr>
      </w:pPr>
      <w:r>
        <w:t>Truyện hay nhất</w:t>
      </w:r>
    </w:p>
    <w:p w:rsidR="00E33817" w:rsidRDefault="00E33817" w:rsidP="00AB4B8C">
      <w:pPr>
        <w:pStyle w:val="ListParagraph"/>
        <w:numPr>
          <w:ilvl w:val="0"/>
          <w:numId w:val="40"/>
        </w:numPr>
      </w:pPr>
      <w:r>
        <w:t>Truyện đề cử</w:t>
      </w:r>
    </w:p>
    <w:p w:rsidR="00D56D1E" w:rsidRDefault="00D56D1E" w:rsidP="00AB4B8C">
      <w:pPr>
        <w:ind w:left="567" w:firstLine="0"/>
      </w:pPr>
      <w:r>
        <w:t xml:space="preserve">Ngoài ra còn có một ô search box để người dùng tìm kiếm tên truyện mà mình mong muốn, bên cạnh đó là một chức năng đăng kí/đăng nhập để mỗi lần đăng nhập người dùng có thể tiếp tục đọc phần truyện mà mình đã đọc dở trước đó mà không phải </w:t>
      </w:r>
      <w:r w:rsidR="001D3746">
        <w:t>quay về trang chủ để tìm kiếm truyện hay quên không biết mình đã đọc đến chapter nào.</w:t>
      </w:r>
    </w:p>
    <w:p w:rsidR="00544677" w:rsidRDefault="00544677" w:rsidP="00AB4B8C">
      <w:pPr>
        <w:ind w:left="567" w:firstLine="0"/>
      </w:pPr>
    </w:p>
    <w:p w:rsidR="00544677" w:rsidRDefault="00544677" w:rsidP="00AB4B8C">
      <w:pPr>
        <w:ind w:left="567" w:firstLine="0"/>
      </w:pPr>
    </w:p>
    <w:p w:rsidR="00544677" w:rsidRDefault="00544677" w:rsidP="00AB4B8C">
      <w:pPr>
        <w:ind w:left="567" w:firstLine="0"/>
      </w:pPr>
    </w:p>
    <w:p w:rsidR="00D56D1E" w:rsidRPr="00571509" w:rsidRDefault="00D56D1E" w:rsidP="00AB4B8C">
      <w:pPr>
        <w:ind w:left="567" w:firstLine="0"/>
      </w:pPr>
      <w:r>
        <w:t xml:space="preserve"> </w:t>
      </w:r>
    </w:p>
    <w:p w:rsidR="00832E9E" w:rsidRDefault="00544677" w:rsidP="00AB4B8C">
      <w:pPr>
        <w:pStyle w:val="Heading2"/>
      </w:pPr>
      <w:r>
        <w:t>Trang nội dung truyện – noidungtruyen.php</w:t>
      </w:r>
    </w:p>
    <w:p w:rsidR="009337DF" w:rsidRDefault="00544677" w:rsidP="00AB4B8C">
      <w:pPr>
        <w:keepNext/>
        <w:tabs>
          <w:tab w:val="left" w:pos="326"/>
          <w:tab w:val="left" w:pos="839"/>
        </w:tabs>
        <w:ind w:firstLine="0"/>
      </w:pPr>
      <w:r>
        <w:tab/>
        <w:t>Đây được xem là phần quan trọng nhất của website này, bởi nó chứa tất cả nội dung của truyện</w:t>
      </w:r>
      <w:r w:rsidR="00560FF5">
        <w:t>, được kết nối tới cơ sở dữ liệu</w:t>
      </w:r>
      <w:r w:rsidR="009337DF">
        <w:t xml:space="preserve"> DataBase.php với các</w:t>
      </w:r>
      <w:r w:rsidR="00560FF5">
        <w:t xml:space="preserve"> bảng chính là </w:t>
      </w:r>
      <w:r w:rsidR="00626067">
        <w:t>“</w:t>
      </w:r>
      <w:r w:rsidR="00560FF5">
        <w:t>tbl_noidungt</w:t>
      </w:r>
      <w:r w:rsidR="009337DF">
        <w:t>ruyen</w:t>
      </w:r>
      <w:r w:rsidR="00626067">
        <w:t>”</w:t>
      </w:r>
      <w:r w:rsidR="009337DF">
        <w:t xml:space="preserve">, </w:t>
      </w:r>
      <w:r w:rsidR="00626067">
        <w:t>“</w:t>
      </w:r>
      <w:r w:rsidR="00560FF5">
        <w:t>tbl_danhmuctruyen</w:t>
      </w:r>
      <w:r w:rsidR="00626067">
        <w:t>”</w:t>
      </w:r>
      <w:r w:rsidR="009337DF">
        <w:t xml:space="preserve">, </w:t>
      </w:r>
      <w:r w:rsidR="00626067">
        <w:t>“</w:t>
      </w:r>
      <w:r w:rsidR="009337DF">
        <w:t>tbl_theloa</w:t>
      </w:r>
      <w:r w:rsidR="00AB4B8C">
        <w:t>i</w:t>
      </w:r>
      <w:r w:rsidR="00626067">
        <w:t>”</w:t>
      </w:r>
      <w:r w:rsidR="00AB4B8C">
        <w:t xml:space="preserve">, </w:t>
      </w:r>
      <w:r w:rsidR="00626067">
        <w:t>“</w:t>
      </w:r>
      <w:r w:rsidR="00AB4B8C">
        <w:t>tbl_user</w:t>
      </w:r>
      <w:r w:rsidR="00626067">
        <w:t>”</w:t>
      </w:r>
      <w:r w:rsidR="00AB4B8C">
        <w:t xml:space="preserve"> </w:t>
      </w:r>
      <w:r w:rsidR="009337DF">
        <w:t xml:space="preserve"> </w:t>
      </w:r>
      <w:r w:rsidR="00AB4B8C">
        <w:t xml:space="preserve">trong  đó </w:t>
      </w:r>
      <w:r w:rsidR="00560FF5">
        <w:t xml:space="preserve">bảng </w:t>
      </w:r>
      <w:r w:rsidR="00807E57">
        <w:t>“</w:t>
      </w:r>
      <w:r w:rsidR="00560FF5">
        <w:t>tbl_danhmuctruyen</w:t>
      </w:r>
      <w:r w:rsidR="00807E57">
        <w:t>”</w:t>
      </w:r>
      <w:r w:rsidR="00560FF5">
        <w:t xml:space="preserve"> </w:t>
      </w:r>
      <w:r w:rsidR="009337DF">
        <w:t>với các trường như:</w:t>
      </w:r>
    </w:p>
    <w:p w:rsidR="009337DF" w:rsidRDefault="009337DF" w:rsidP="00AB4B8C">
      <w:pPr>
        <w:keepNext/>
        <w:tabs>
          <w:tab w:val="left" w:pos="326"/>
          <w:tab w:val="left" w:pos="839"/>
        </w:tabs>
        <w:ind w:firstLine="0"/>
      </w:pPr>
      <w:r>
        <w:t>ID_truyen: đánh số thứ tự của truyện</w:t>
      </w:r>
    </w:p>
    <w:p w:rsidR="009337DF" w:rsidRDefault="009337DF" w:rsidP="00AB4B8C">
      <w:pPr>
        <w:keepNext/>
        <w:tabs>
          <w:tab w:val="left" w:pos="326"/>
          <w:tab w:val="left" w:pos="839"/>
        </w:tabs>
        <w:ind w:firstLine="0"/>
      </w:pPr>
      <w:r>
        <w:t>tentruyen: tên của truyện</w:t>
      </w:r>
    </w:p>
    <w:p w:rsidR="009337DF" w:rsidRDefault="009337DF" w:rsidP="00AB4B8C">
      <w:pPr>
        <w:keepNext/>
        <w:tabs>
          <w:tab w:val="left" w:pos="326"/>
          <w:tab w:val="left" w:pos="839"/>
        </w:tabs>
        <w:ind w:firstLine="0"/>
      </w:pPr>
      <w:r>
        <w:t>loai: truyện thuộc thể loại nào</w:t>
      </w:r>
    </w:p>
    <w:p w:rsidR="009337DF" w:rsidRDefault="009337DF" w:rsidP="00AB4B8C">
      <w:pPr>
        <w:keepNext/>
        <w:tabs>
          <w:tab w:val="left" w:pos="326"/>
          <w:tab w:val="left" w:pos="839"/>
        </w:tabs>
        <w:ind w:firstLine="0"/>
      </w:pPr>
      <w:r>
        <w:t>tacgia: tác giả là ai</w:t>
      </w:r>
    </w:p>
    <w:p w:rsidR="009337DF" w:rsidRDefault="009337DF" w:rsidP="00AB4B8C">
      <w:pPr>
        <w:keepNext/>
        <w:tabs>
          <w:tab w:val="left" w:pos="326"/>
          <w:tab w:val="left" w:pos="839"/>
        </w:tabs>
        <w:ind w:firstLine="0"/>
      </w:pPr>
      <w:r>
        <w:t>luotxem: có bao nhiêu lượt xem kể từ khi đăng lên</w:t>
      </w:r>
    </w:p>
    <w:p w:rsidR="00AB4B8C" w:rsidRDefault="00AB4B8C" w:rsidP="00AB4B8C">
      <w:pPr>
        <w:keepNext/>
        <w:tabs>
          <w:tab w:val="left" w:pos="326"/>
          <w:tab w:val="left" w:pos="839"/>
        </w:tabs>
        <w:ind w:firstLine="0"/>
      </w:pPr>
      <w:r>
        <w:t>trangthai: chỉ trạng thái của truyện như vừa đăng, đang cập nhật hay đã kết thúc</w:t>
      </w:r>
    </w:p>
    <w:p w:rsidR="00AB4B8C" w:rsidRDefault="00AB4B8C" w:rsidP="00AB4B8C">
      <w:pPr>
        <w:keepNext/>
        <w:tabs>
          <w:tab w:val="left" w:pos="326"/>
          <w:tab w:val="left" w:pos="839"/>
        </w:tabs>
        <w:ind w:firstLine="0"/>
      </w:pPr>
      <w:r>
        <w:t>mota: giới thiệu về nội dung chính của truyện đó</w:t>
      </w:r>
    </w:p>
    <w:p w:rsidR="00AB4B8C" w:rsidRDefault="00AB4B8C" w:rsidP="00AB4B8C">
      <w:pPr>
        <w:keepNext/>
        <w:tabs>
          <w:tab w:val="left" w:pos="326"/>
          <w:tab w:val="left" w:pos="839"/>
        </w:tabs>
        <w:ind w:firstLine="0"/>
      </w:pPr>
      <w:r>
        <w:t>img: file ảnh đại diện cho truyện</w:t>
      </w:r>
    </w:p>
    <w:p w:rsidR="00AB4B8C" w:rsidRDefault="00AB4B8C" w:rsidP="00AB4B8C">
      <w:pPr>
        <w:keepNext/>
        <w:tabs>
          <w:tab w:val="left" w:pos="326"/>
          <w:tab w:val="left" w:pos="839"/>
        </w:tabs>
        <w:ind w:firstLine="0"/>
      </w:pPr>
      <w:r>
        <w:t>ngaydang: hiển thị ngày mà truyện được upload lên</w:t>
      </w:r>
    </w:p>
    <w:p w:rsidR="00626067" w:rsidRDefault="00626067" w:rsidP="00AB4B8C">
      <w:pPr>
        <w:keepNext/>
        <w:tabs>
          <w:tab w:val="left" w:pos="326"/>
          <w:tab w:val="left" w:pos="839"/>
        </w:tabs>
        <w:ind w:firstLine="0"/>
      </w:pPr>
      <w:r>
        <w:t>với PRIMARY KEY là “ID_truyen” và UNIQUE KEY là “loai”</w:t>
      </w:r>
      <w:r w:rsidR="00807E57">
        <w:t>(loai)</w:t>
      </w:r>
    </w:p>
    <w:p w:rsidR="00AB4B8C" w:rsidRDefault="00AB4B8C" w:rsidP="00AB4B8C">
      <w:pPr>
        <w:keepNext/>
        <w:tabs>
          <w:tab w:val="left" w:pos="326"/>
          <w:tab w:val="left" w:pos="839"/>
        </w:tabs>
        <w:ind w:firstLine="0"/>
      </w:pPr>
    </w:p>
    <w:p w:rsidR="00AB4B8C" w:rsidRDefault="00AB4B8C" w:rsidP="00AB4B8C">
      <w:pPr>
        <w:keepNext/>
        <w:tabs>
          <w:tab w:val="left" w:pos="326"/>
          <w:tab w:val="left" w:pos="839"/>
        </w:tabs>
        <w:ind w:firstLine="0"/>
      </w:pPr>
      <w:r>
        <w:t xml:space="preserve">bảng </w:t>
      </w:r>
      <w:r w:rsidR="00807E57">
        <w:t>“</w:t>
      </w:r>
      <w:r>
        <w:t>tbl</w:t>
      </w:r>
      <w:r w:rsidR="00696A58">
        <w:t>_noidungtruyen</w:t>
      </w:r>
      <w:r w:rsidR="00807E57">
        <w:t>”</w:t>
      </w:r>
      <w:r w:rsidR="00696A58">
        <w:t xml:space="preserve"> với các trường:</w:t>
      </w:r>
    </w:p>
    <w:p w:rsidR="00696A58" w:rsidRDefault="00696A58" w:rsidP="00AB4B8C">
      <w:pPr>
        <w:keepNext/>
        <w:tabs>
          <w:tab w:val="left" w:pos="326"/>
          <w:tab w:val="left" w:pos="839"/>
        </w:tabs>
        <w:ind w:firstLine="0"/>
      </w:pPr>
      <w:r>
        <w:t>ID_truyen: số thứ tự của truyện</w:t>
      </w:r>
    </w:p>
    <w:p w:rsidR="00696A58" w:rsidRDefault="00696A58" w:rsidP="00AB4B8C">
      <w:pPr>
        <w:keepNext/>
        <w:tabs>
          <w:tab w:val="left" w:pos="326"/>
          <w:tab w:val="left" w:pos="839"/>
        </w:tabs>
        <w:ind w:firstLine="0"/>
      </w:pPr>
      <w:r>
        <w:t>chuong: chương truyện</w:t>
      </w:r>
    </w:p>
    <w:p w:rsidR="00696A58" w:rsidRDefault="00696A58" w:rsidP="00AB4B8C">
      <w:pPr>
        <w:keepNext/>
        <w:tabs>
          <w:tab w:val="left" w:pos="326"/>
          <w:tab w:val="left" w:pos="839"/>
        </w:tabs>
        <w:ind w:firstLine="0"/>
      </w:pPr>
      <w:r>
        <w:t>tenchuong: tên chương</w:t>
      </w:r>
    </w:p>
    <w:p w:rsidR="00696A58" w:rsidRDefault="00696A58" w:rsidP="00AB4B8C">
      <w:pPr>
        <w:keepNext/>
        <w:tabs>
          <w:tab w:val="left" w:pos="326"/>
          <w:tab w:val="left" w:pos="839"/>
        </w:tabs>
        <w:ind w:firstLine="0"/>
      </w:pPr>
      <w:r>
        <w:t>noidung: nội dung</w:t>
      </w:r>
    </w:p>
    <w:p w:rsidR="00807E57" w:rsidRDefault="00807E57" w:rsidP="00AB4B8C">
      <w:pPr>
        <w:keepNext/>
        <w:tabs>
          <w:tab w:val="left" w:pos="326"/>
          <w:tab w:val="left" w:pos="839"/>
        </w:tabs>
        <w:ind w:firstLine="0"/>
      </w:pPr>
      <w:r>
        <w:t xml:space="preserve">với PRIMARY KEY là “ID_truyen”, “chuong” và UNIQUE KEY là “ID_truyen” </w:t>
      </w:r>
    </w:p>
    <w:p w:rsidR="00807E57" w:rsidRDefault="00807E57" w:rsidP="00AB4B8C">
      <w:pPr>
        <w:keepNext/>
        <w:tabs>
          <w:tab w:val="left" w:pos="326"/>
          <w:tab w:val="left" w:pos="839"/>
        </w:tabs>
        <w:ind w:firstLine="0"/>
      </w:pPr>
      <w:r>
        <w:t>(“ID_truyen”, “chuong”)</w:t>
      </w:r>
      <w:r w:rsidR="001E0B1C">
        <w:t>.</w:t>
      </w:r>
    </w:p>
    <w:p w:rsidR="00696A58" w:rsidRDefault="00696A58" w:rsidP="00AB4B8C">
      <w:pPr>
        <w:keepNext/>
        <w:tabs>
          <w:tab w:val="left" w:pos="326"/>
          <w:tab w:val="left" w:pos="839"/>
        </w:tabs>
        <w:ind w:firstLine="0"/>
      </w:pPr>
    </w:p>
    <w:p w:rsidR="00696A58" w:rsidRDefault="00696A58" w:rsidP="00AB4B8C">
      <w:pPr>
        <w:keepNext/>
        <w:tabs>
          <w:tab w:val="left" w:pos="326"/>
          <w:tab w:val="left" w:pos="839"/>
        </w:tabs>
        <w:ind w:firstLine="0"/>
      </w:pPr>
      <w:r>
        <w:t>bảng tbl_theloai với 2 trường cơ bản:</w:t>
      </w:r>
    </w:p>
    <w:p w:rsidR="00696A58" w:rsidRDefault="00696A58" w:rsidP="00AB4B8C">
      <w:pPr>
        <w:keepNext/>
        <w:tabs>
          <w:tab w:val="left" w:pos="326"/>
          <w:tab w:val="left" w:pos="839"/>
        </w:tabs>
        <w:ind w:firstLine="0"/>
      </w:pPr>
      <w:r>
        <w:t>ID: số thứ tự thể loại</w:t>
      </w:r>
    </w:p>
    <w:p w:rsidR="00696A58" w:rsidRDefault="00696A58" w:rsidP="00AB4B8C">
      <w:pPr>
        <w:keepNext/>
        <w:tabs>
          <w:tab w:val="left" w:pos="326"/>
          <w:tab w:val="left" w:pos="839"/>
        </w:tabs>
        <w:ind w:firstLine="0"/>
      </w:pPr>
      <w:r>
        <w:t>tentheloai: tên thể loại</w:t>
      </w:r>
    </w:p>
    <w:p w:rsidR="007336F3" w:rsidRDefault="00807E57" w:rsidP="00ED59B6">
      <w:pPr>
        <w:keepNext/>
        <w:tabs>
          <w:tab w:val="left" w:pos="326"/>
          <w:tab w:val="left" w:pos="839"/>
        </w:tabs>
        <w:ind w:firstLine="0"/>
        <w:jc w:val="left"/>
      </w:pPr>
      <w:r>
        <w:t>với PRIMARY KEY là “ID” và UNIQUE KEY là “ID” (“ID”)</w:t>
      </w:r>
    </w:p>
    <w:p w:rsidR="00B12D8F" w:rsidRDefault="00B12D8F" w:rsidP="00ED59B6">
      <w:pPr>
        <w:keepNext/>
        <w:ind w:firstLine="0"/>
        <w:jc w:val="left"/>
      </w:pPr>
    </w:p>
    <w:p w:rsidR="00B12D8F" w:rsidRDefault="00B12D8F" w:rsidP="00ED59B6">
      <w:pPr>
        <w:keepNext/>
        <w:ind w:firstLine="0"/>
        <w:jc w:val="left"/>
      </w:pPr>
    </w:p>
    <w:p w:rsidR="005C4FD9" w:rsidRDefault="005C4FD9" w:rsidP="00ED59B6">
      <w:pPr>
        <w:keepNext/>
        <w:ind w:firstLine="0"/>
        <w:jc w:val="left"/>
      </w:pPr>
      <w:r>
        <w:t>bảng tbl_user với các trường là:</w:t>
      </w:r>
    </w:p>
    <w:p w:rsidR="005C4FD9" w:rsidRDefault="005C4FD9" w:rsidP="00ED59B6">
      <w:pPr>
        <w:keepNext/>
        <w:ind w:firstLine="0"/>
        <w:jc w:val="left"/>
      </w:pPr>
      <w:r>
        <w:t>ID: số thứ tự tài khoản</w:t>
      </w:r>
    </w:p>
    <w:p w:rsidR="005C4FD9" w:rsidRDefault="005C4FD9" w:rsidP="00ED59B6">
      <w:pPr>
        <w:keepNext/>
        <w:ind w:firstLine="0"/>
        <w:jc w:val="left"/>
      </w:pPr>
      <w:r>
        <w:t>username: tên tài khoản</w:t>
      </w:r>
    </w:p>
    <w:p w:rsidR="005C4FD9" w:rsidRDefault="005C4FD9" w:rsidP="00ED59B6">
      <w:pPr>
        <w:keepNext/>
        <w:ind w:firstLine="0"/>
        <w:jc w:val="left"/>
      </w:pPr>
      <w:r>
        <w:t>password: mật khẩu</w:t>
      </w:r>
    </w:p>
    <w:p w:rsidR="005C4FD9" w:rsidRDefault="005C4FD9" w:rsidP="00ED59B6">
      <w:pPr>
        <w:keepNext/>
        <w:ind w:firstLine="0"/>
        <w:jc w:val="left"/>
      </w:pPr>
      <w:r>
        <w:t>firstname: tên người dùng</w:t>
      </w:r>
    </w:p>
    <w:p w:rsidR="005C4FD9" w:rsidRDefault="005C4FD9" w:rsidP="00ED59B6">
      <w:pPr>
        <w:keepNext/>
        <w:ind w:firstLine="0"/>
        <w:jc w:val="left"/>
      </w:pPr>
      <w:r>
        <w:t>lastname: họ người dùng</w:t>
      </w:r>
    </w:p>
    <w:p w:rsidR="005C4FD9" w:rsidRDefault="005C4FD9" w:rsidP="00ED59B6">
      <w:pPr>
        <w:keepNext/>
        <w:ind w:firstLine="0"/>
        <w:jc w:val="left"/>
      </w:pPr>
      <w:r>
        <w:t>gender: giới tính</w:t>
      </w:r>
    </w:p>
    <w:p w:rsidR="005C4FD9" w:rsidRDefault="005C4FD9" w:rsidP="00ED59B6">
      <w:pPr>
        <w:keepNext/>
        <w:ind w:firstLine="0"/>
        <w:jc w:val="left"/>
      </w:pPr>
      <w:r>
        <w:t xml:space="preserve">email: </w:t>
      </w:r>
      <w:r w:rsidR="00626067">
        <w:t>email phụ (nếu có)</w:t>
      </w:r>
    </w:p>
    <w:p w:rsidR="00626067" w:rsidRDefault="00626067" w:rsidP="00ED59B6">
      <w:pPr>
        <w:keepNext/>
        <w:ind w:firstLine="0"/>
        <w:jc w:val="left"/>
      </w:pPr>
      <w:r>
        <w:t>address: địa chỉ</w:t>
      </w:r>
    </w:p>
    <w:p w:rsidR="00626067" w:rsidRDefault="00626067" w:rsidP="00ED59B6">
      <w:pPr>
        <w:keepNext/>
        <w:ind w:firstLine="0"/>
        <w:jc w:val="left"/>
      </w:pPr>
      <w:r>
        <w:t>lastlogin: hiển thị lần đăng nhập cuối</w:t>
      </w:r>
    </w:p>
    <w:p w:rsidR="00A64047" w:rsidRDefault="00807E57" w:rsidP="00ED59B6">
      <w:pPr>
        <w:keepNext/>
        <w:ind w:firstLine="0"/>
        <w:jc w:val="left"/>
      </w:pPr>
      <w:r>
        <w:t>bảng này có khóa chính là “ID”</w:t>
      </w:r>
      <w:bookmarkStart w:id="9" w:name="_Toc169424241"/>
    </w:p>
    <w:p w:rsidR="00B5297C" w:rsidRDefault="00B5297C" w:rsidP="00ED59B6">
      <w:pPr>
        <w:keepNext/>
        <w:ind w:firstLine="0"/>
        <w:jc w:val="left"/>
      </w:pPr>
    </w:p>
    <w:bookmarkEnd w:id="9"/>
    <w:p w:rsidR="00A16910" w:rsidRDefault="00D162A7" w:rsidP="00ED59B6">
      <w:pPr>
        <w:pStyle w:val="Heading2"/>
        <w:jc w:val="left"/>
      </w:pPr>
      <w:r>
        <w:t>Kết nối đến cơ sở dữ liệu – connect.php</w:t>
      </w:r>
    </w:p>
    <w:p w:rsidR="00D162A7" w:rsidRPr="00D162A7" w:rsidRDefault="00D162A7" w:rsidP="00ED59B6">
      <w:pPr>
        <w:jc w:val="left"/>
      </w:pPr>
      <w:r>
        <w:t>Đây là một đoạn mã php hiện thị thông báo cho người dùng biết cơ sở dữ liệu đã được tạo hay chưa hay mình có kết nối đến cơ sở dữ liệu thành công hay không, nếu CSDL đã được tạo sẽ đưa ra thông báo là “CSDL test đã được tạo”, ngược lại sẽ đưa ra thông báo là “Lỗi khi tạo CSDL”; còn nếu không kết nối thành công sẽ đưa ra thông báo là “</w:t>
      </w:r>
      <w:r w:rsidR="005345EB">
        <w:t>Lỗi khi kết nối tới CSDL. Mã lỗi là…</w:t>
      </w:r>
      <w:r>
        <w:t>”</w:t>
      </w:r>
      <w:r w:rsidR="001E0B1C">
        <w:t>.</w:t>
      </w:r>
    </w:p>
    <w:p w:rsidR="00D530AC" w:rsidRDefault="005345EB" w:rsidP="00ED59B6">
      <w:pPr>
        <w:pStyle w:val="Heading2"/>
        <w:jc w:val="left"/>
      </w:pPr>
      <w:r>
        <w:t>Đăng nhập vào hệ thống – dangnhap.php</w:t>
      </w:r>
    </w:p>
    <w:p w:rsidR="007076C4" w:rsidRDefault="005345EB" w:rsidP="00ED59B6">
      <w:pPr>
        <w:jc w:val="left"/>
      </w:pPr>
      <w:r>
        <w:t xml:space="preserve">Đây là một form đăng nhập/đăng kí vào hệ thống với các chức năng: sử dụng 2 ô </w:t>
      </w:r>
      <w:r w:rsidR="004B0135">
        <w:t>input với type lần lượt là “text” và “password” để nhập tên đăng nhập và mật khẩu tương ứng, một ô checkbox “Nhớ mật khẩu” để lưu lại mật khẩu cho lần đăng nhập tiếp theo, một thẻ liên kết “Quên mật khẩu” để liên kết tới trang</w:t>
      </w:r>
      <w:r w:rsidR="001E0B1C">
        <w:t>.</w:t>
      </w:r>
      <w:r w:rsidR="004B0135">
        <w:t xml:space="preserve"> </w:t>
      </w:r>
    </w:p>
    <w:p w:rsidR="005345EB" w:rsidRDefault="004B0135" w:rsidP="00ED59B6">
      <w:pPr>
        <w:jc w:val="left"/>
      </w:pPr>
      <w:r>
        <w:t>“quenmk.php” được sử dụng trong trường hợp quên mật khẩu của mình và muốn lấy lại (tất nhiên là không thể lấy lại được vì mật khẩu đã được mã hóa</w:t>
      </w:r>
      <w:r w:rsidR="00ED59B6">
        <w:t xml:space="preserve"> bởi hàm một chiều</w:t>
      </w:r>
      <w:r>
        <w:t>,</w:t>
      </w:r>
      <w:r w:rsidR="00ED59B6">
        <w:t xml:space="preserve"> lúc này email phụ sẽ được sử dụng để người dùng nhận mật khẩu mới rồi sau đó đổi lại theo ý thích</w:t>
      </w:r>
      <w:r>
        <w:t>)</w:t>
      </w:r>
      <w:r w:rsidR="001E0B1C">
        <w:t>.</w:t>
      </w:r>
    </w:p>
    <w:p w:rsidR="00ED59B6" w:rsidRDefault="00ED59B6" w:rsidP="00ED59B6">
      <w:pPr>
        <w:jc w:val="left"/>
      </w:pPr>
      <w:r>
        <w:t>Tiếp theo là một button “đăng nhập” để người dùng submit thông tin đăng nhập lên hệ thống, “hủy” để hủy bỏ thao tác đăng nhập và “về trang chủ” để quay lại trang “truyen.php”</w:t>
      </w:r>
      <w:r w:rsidR="001E0B1C">
        <w:t>.</w:t>
      </w:r>
    </w:p>
    <w:p w:rsidR="001E0B1C" w:rsidRDefault="001E0B1C" w:rsidP="00ED59B6">
      <w:pPr>
        <w:jc w:val="left"/>
      </w:pPr>
      <w:r>
        <w:t>Trong trường hợp người dùng chưa có tài khoản, sẽ có một liên kết đến trang “taotk.php” để tạo một tài khoản mới</w:t>
      </w:r>
    </w:p>
    <w:p w:rsidR="001E0B1C" w:rsidRDefault="001E0B1C" w:rsidP="00ED59B6">
      <w:pPr>
        <w:jc w:val="left"/>
      </w:pPr>
      <w:r>
        <w:t>Nếu như người dùng nhập để trống tên đăng n</w:t>
      </w:r>
      <w:r w:rsidR="00451C81">
        <w:t>hập hoặc mật khẩu, thì khi nhấp chuột vào nút đăng nhập sẽ nhận được thông báo “bạn chưa nhập tên đăng nhập” hoặc “bạn chưa nhập mật khẩu”, nếu một trong hai thông tin trên khi đối chiếu với CSDL “tbl_user” bị sai, sẽ hiện thị thông báo cho người dùng biết rằng họ nhập sai thông tin.</w:t>
      </w:r>
    </w:p>
    <w:p w:rsidR="00ED59B6" w:rsidRDefault="0099561F" w:rsidP="0099561F">
      <w:pPr>
        <w:pStyle w:val="Heading2"/>
      </w:pPr>
      <w:r>
        <w:t>Quản lí tài khoản người dùng</w:t>
      </w:r>
      <w:r w:rsidR="00365377">
        <w:t xml:space="preserve"> – quanly.php</w:t>
      </w:r>
    </w:p>
    <w:p w:rsidR="00365377" w:rsidRDefault="00365377" w:rsidP="00365377">
      <w:r>
        <w:t>Mỗi một người dùng tham gia vào website sẽ có một số quyền thao táo riêng đối với website đó, ví dụ như với khách vãng lai (guest) thì chỉ có quyền xem nội dung truyện mà thôi.</w:t>
      </w:r>
    </w:p>
    <w:p w:rsidR="00365377" w:rsidRDefault="00641003" w:rsidP="00365377">
      <w:r>
        <w:t xml:space="preserve">Quyền cao nhất hiện tại ở trang web này đó là SuperAdmin, là người có toàn quyền quyết định việc thêm hay xóa ai ra khỏi hệ thống, thấp hơn một tí là Admin , người này có quyền thêm, sửa, xóa các truyện được đăng, đồng thời có thể quản lí được các tài khoản khác có quyền thấp hơn, xem được hiện tại có bao nhiêu người đang đăng nhập, số lượt xem,… </w:t>
      </w:r>
      <w:r w:rsidR="00973B64">
        <w:t>Có ít quyền nhất trong hệ thống tài khoản này đó là TK thường, người này chỉ có chức năng đăng nhập và xem các mẩu chuyện mà thôi.</w:t>
      </w:r>
    </w:p>
    <w:p w:rsidR="00973B64" w:rsidRDefault="00973B64" w:rsidP="00365377"/>
    <w:p w:rsidR="00973B64" w:rsidRDefault="00973B64" w:rsidP="00973B64">
      <w:pPr>
        <w:pStyle w:val="Heading2"/>
      </w:pPr>
      <w:r>
        <w:t>Thêm truyện – themtruyen.php</w:t>
      </w:r>
    </w:p>
    <w:p w:rsidR="00973B64" w:rsidRDefault="00973B64" w:rsidP="00365377">
      <w:r>
        <w:t xml:space="preserve">Thêm truyện là một chức năng </w:t>
      </w:r>
      <w:r w:rsidR="00FD7296">
        <w:t>quan trọng của website, một form được tạo ra cho phép Admin có thể thao tác với việc này: một ô textbox để nhập tên truyện, một list thể loại đã có sẵn để chọn, việc sau đó chỉ là nó sẽ tự kết nối đến CSDL để thêm một dòng dữ liệu mới.</w:t>
      </w:r>
    </w:p>
    <w:p w:rsidR="00FD7296" w:rsidRDefault="00FD7296" w:rsidP="00365377">
      <w:r>
        <w:t xml:space="preserve">Sau khi có tên truyện và thể loại rồi, việc tiếp theo cần làm là </w:t>
      </w:r>
      <w:r w:rsidR="002E6A42">
        <w:t>thêm ảnh đại diện, tên tác giả, và mô tả tóm tắt cho truyện đó, việc này cũng được làm tương tự như trên.</w:t>
      </w:r>
    </w:p>
    <w:p w:rsidR="002E6A42" w:rsidRDefault="002E6A42" w:rsidP="002E6A42">
      <w:pPr>
        <w:pStyle w:val="Heading2"/>
      </w:pPr>
      <w:r>
        <w:t>Tìm kiếm – timkiem.php</w:t>
      </w:r>
    </w:p>
    <w:p w:rsidR="002E6A42" w:rsidRDefault="002E6A42" w:rsidP="00365377">
      <w:r>
        <w:t>Tìm kiếm là một chức năng cho phép người dùng có thể tìm kiếm được đúng loại truyện mà mình muốn đọc.</w:t>
      </w:r>
    </w:p>
    <w:p w:rsidR="002E6A42" w:rsidRDefault="002E6A42" w:rsidP="002E6A42">
      <w:r>
        <w:t>Đầu tiên là tìm kiếm theo thể loại, mỗi truyện đều thuộc một thể loại nào đó, nên có thể dễ dàng tìm được qua dach sách thể loại đã được đưa ra</w:t>
      </w:r>
      <w:r w:rsidR="007A659C">
        <w:t xml:space="preserve"> bằng cách đối chiếu với bảng “tbl_theloai”</w:t>
      </w:r>
      <w:r w:rsidR="00CF4945">
        <w:t>.</w:t>
      </w:r>
    </w:p>
    <w:p w:rsidR="002E6A42" w:rsidRDefault="007A659C" w:rsidP="002E6A42">
      <w:r>
        <w:t>Tiếp theo cũng là một dạng tìm kiếm hay sử dụng là tìm kiếm theo từ khóa (keyword), chức năng này có phần phức tạp hơn ở phía trên vì phải đối chiếu với từng kí tự trên ô sea</w:t>
      </w:r>
      <w:r w:rsidR="00CF4945">
        <w:t>chbox mà người dùng đã nhập với từng kí tự của tên truyện trong bảng “tbl_danhmuctruyen”.</w:t>
      </w:r>
    </w:p>
    <w:p w:rsidR="00A073F4" w:rsidRDefault="00A073F4" w:rsidP="00A073F4">
      <w:pPr>
        <w:pStyle w:val="Heading2"/>
      </w:pPr>
      <w:r>
        <w:t>Tạo tài khoản – taotk.php</w:t>
      </w:r>
    </w:p>
    <w:p w:rsidR="00A073F4" w:rsidRDefault="00A073F4" w:rsidP="00A073F4">
      <w:r>
        <w:t>Tạo tài khoản là một chức năng cần thiết mỗi khi người dùng muốn tham gia vào hệ thống website.</w:t>
      </w:r>
    </w:p>
    <w:p w:rsidR="00A073F4" w:rsidRDefault="00A073F4" w:rsidP="00A073F4">
      <w:r>
        <w:t>Đầu tiên khi người dùng click tạo tài khoản, thì file “connect.php” sẽ được khởi động để kết nối tới CSDL “tbl_user”</w:t>
      </w:r>
      <w:r w:rsidR="00727CBF">
        <w:t>, nếu người dùng không nhập tên tài khoản hoặc mật khẩu, hoặc chưa nhập lại mật khẩu thì sẽ hiện thị thông báo yêu cầu nhập lại: “Bạn chưa nhập tài khoản hoặc mật khẩu”.</w:t>
      </w:r>
    </w:p>
    <w:p w:rsidR="00727CBF" w:rsidRDefault="00727CBF" w:rsidP="00A073F4">
      <w:r>
        <w:t>Nếu đã điền đầy đủ thông tin thì khi click vào nút “Đăng kí”, sẽ lập tức đối chiếu với cơ sở dữ liệu để kiểm tra xem tài khoản đó đã tồn tại hay chưa, nếu có rồi sẽ hiện thị thông báo “Đã có tài khoản này” cho người dùng vào yêu cầu nhập lại.</w:t>
      </w:r>
    </w:p>
    <w:p w:rsidR="00727CBF" w:rsidRDefault="00254083" w:rsidP="00A073F4">
      <w:r>
        <w:t>Ngược lại sẽ hiện thị thông báo “Thêm tài khoản thành công” cho người dùng biết.</w:t>
      </w:r>
    </w:p>
    <w:p w:rsidR="00A073F4" w:rsidRPr="00A073F4" w:rsidRDefault="00A073F4" w:rsidP="00A073F4"/>
    <w:p w:rsidR="00A073F4" w:rsidRPr="00A073F4" w:rsidRDefault="00A073F4" w:rsidP="002E6A42"/>
    <w:p w:rsidR="00CF4945" w:rsidRDefault="00CF4945" w:rsidP="002E6A42"/>
    <w:p w:rsidR="002E6A42" w:rsidRPr="002E6A42" w:rsidRDefault="002E6A42" w:rsidP="00365377"/>
    <w:p w:rsidR="00973B64" w:rsidRPr="00365377" w:rsidRDefault="00973B64" w:rsidP="00365377"/>
    <w:p w:rsidR="0099561F" w:rsidRPr="0099561F" w:rsidRDefault="0099561F" w:rsidP="00ED59B6">
      <w:pPr>
        <w:jc w:val="left"/>
      </w:pPr>
    </w:p>
    <w:p w:rsidR="00EB0E56" w:rsidRDefault="00EB0E56" w:rsidP="00AB4B8C">
      <w:pPr>
        <w:keepNext/>
      </w:pPr>
    </w:p>
    <w:p w:rsidR="00976214" w:rsidRDefault="00976214" w:rsidP="00AB4B8C"/>
    <w:p w:rsidR="00FC3C43" w:rsidRDefault="00FC3C43" w:rsidP="00AB4B8C">
      <w:pPr>
        <w:keepNext/>
      </w:pPr>
    </w:p>
    <w:p w:rsidR="00EB0E56" w:rsidRDefault="00EB0E56" w:rsidP="00C96EEA">
      <w:pPr>
        <w:keepNext/>
        <w:ind w:firstLine="0"/>
      </w:pPr>
    </w:p>
    <w:p w:rsidR="00E37A6B" w:rsidRDefault="00E37A6B" w:rsidP="00AB4B8C">
      <w:pPr>
        <w:keepNext/>
      </w:pPr>
      <w:bookmarkStart w:id="10" w:name="_Toc169424247"/>
    </w:p>
    <w:p w:rsidR="00E37A6B" w:rsidRPr="00E37A6B" w:rsidRDefault="00E37A6B" w:rsidP="00AB4B8C"/>
    <w:p w:rsidR="00412F64" w:rsidRDefault="00412F64" w:rsidP="00AB4B8C">
      <w:pPr>
        <w:spacing w:before="0" w:line="240" w:lineRule="auto"/>
        <w:ind w:firstLine="0"/>
        <w:rPr>
          <w:rFonts w:cs="Arial"/>
          <w:b/>
          <w:bCs/>
          <w:kern w:val="32"/>
          <w:sz w:val="32"/>
          <w:szCs w:val="32"/>
        </w:rPr>
      </w:pPr>
      <w:r>
        <w:br w:type="page"/>
      </w:r>
    </w:p>
    <w:p w:rsidR="00466B47" w:rsidRDefault="003344E2" w:rsidP="00CF4945">
      <w:pPr>
        <w:pStyle w:val="Heading1"/>
        <w:jc w:val="left"/>
      </w:pPr>
      <w:r>
        <w:t>: KẾT LUẬN</w:t>
      </w:r>
    </w:p>
    <w:p w:rsidR="00CF4945" w:rsidRDefault="00671B84" w:rsidP="00CF4945">
      <w:r>
        <w:t>Giải trí là một nhu cầu cần thiết của mỗi chúng ta, vì vậy chúng em quyết định làm website đọc truyện này với mong muốn giúp mọi người có được những giây phút thư giãn và thoải mái nhất với những mẩu truyện rất hay và cuốn hút.</w:t>
      </w:r>
    </w:p>
    <w:p w:rsidR="00A073F4" w:rsidRDefault="00671B84" w:rsidP="00CF4945">
      <w:r>
        <w:t>Do trình độ còn hạn chế nên trong quá trình làm bài tập lớn này không tránh khỏi những sai sót, kính mong thầy góp ý để bọn em sửa chữa và khắc phục nhằm giúp cho sản phẩm này được tốt hơn</w:t>
      </w:r>
      <w:r w:rsidR="00A073F4">
        <w:t>.</w:t>
      </w:r>
    </w:p>
    <w:p w:rsidR="00671B84" w:rsidRPr="00CF4945" w:rsidRDefault="00A073F4" w:rsidP="00A073F4">
      <w:pPr>
        <w:jc w:val="right"/>
      </w:pPr>
      <w:r w:rsidRPr="00A073F4">
        <w:rPr>
          <w:b/>
        </w:rPr>
        <w:t>Chúng em xin chân thành cảm ơn</w:t>
      </w:r>
      <w:r>
        <w:t>!</w:t>
      </w:r>
      <w:r w:rsidR="00671B84">
        <w:t xml:space="preserve"> </w:t>
      </w:r>
    </w:p>
    <w:p w:rsidR="00BD079D" w:rsidRPr="00A073F4" w:rsidRDefault="00BD079D" w:rsidP="00A073F4">
      <w:pPr>
        <w:ind w:firstLine="0"/>
        <w:rPr>
          <w:rFonts w:cs="Arial"/>
          <w:b/>
          <w:bCs/>
          <w:kern w:val="32"/>
          <w:sz w:val="32"/>
          <w:szCs w:val="32"/>
        </w:rPr>
      </w:pPr>
      <w:bookmarkStart w:id="11" w:name="_Toc169424254"/>
      <w:bookmarkEnd w:id="10"/>
      <w:r>
        <w:br w:type="page"/>
      </w:r>
    </w:p>
    <w:bookmarkEnd w:id="11" w:displacedByCustomXml="next"/>
    <w:bookmarkStart w:id="12" w:name="_Toc169424255" w:displacedByCustomXml="next"/>
    <w:sdt>
      <w:sdtPr>
        <w:rPr>
          <w:b/>
          <w:bCs/>
        </w:rPr>
        <w:id w:val="-2016525058"/>
        <w:docPartObj>
          <w:docPartGallery w:val="Bibliographies"/>
          <w:docPartUnique/>
        </w:docPartObj>
      </w:sdtPr>
      <w:sdtEndPr>
        <w:rPr>
          <w:b w:val="0"/>
          <w:bCs w:val="0"/>
        </w:rPr>
      </w:sdtEndPr>
      <w:sdtContent>
        <w:p w:rsidR="007336F3" w:rsidRDefault="005719FB" w:rsidP="00AB4B8C">
          <w:pPr>
            <w:pStyle w:val="Bibliography"/>
            <w:ind w:left="720" w:hanging="720"/>
            <w:rPr>
              <w:noProof/>
            </w:rPr>
          </w:pPr>
          <w:r>
            <w:t>TÀI LIỆU THAM KHẢO</w:t>
          </w:r>
          <w:r>
            <w:rPr>
              <w:rFonts w:cs="Arial"/>
              <w:kern w:val="32"/>
              <w:sz w:val="32"/>
              <w:szCs w:val="32"/>
            </w:rPr>
            <w:fldChar w:fldCharType="begin"/>
          </w:r>
          <w:r>
            <w:instrText xml:space="preserve"> BIBLIOGRAPHY </w:instrText>
          </w:r>
          <w:r>
            <w:rPr>
              <w:rFonts w:cs="Arial"/>
              <w:kern w:val="32"/>
              <w:sz w:val="32"/>
              <w:szCs w:val="32"/>
            </w:rPr>
            <w:fldChar w:fldCharType="separate"/>
          </w:r>
          <w:r w:rsidR="007336F3">
            <w:rPr>
              <w:noProof/>
            </w:rPr>
            <w:t xml:space="preserve">Đức, H. A. (2015). </w:t>
          </w:r>
          <w:r w:rsidR="007336F3">
            <w:rPr>
              <w:i/>
              <w:iCs/>
              <w:noProof/>
            </w:rPr>
            <w:t>Phát triển ứng dụng web.</w:t>
          </w:r>
          <w:r w:rsidR="007336F3">
            <w:rPr>
              <w:noProof/>
            </w:rPr>
            <w:t xml:space="preserve"> Hanoi: Tự biên tập.</w:t>
          </w:r>
        </w:p>
        <w:p w:rsidR="007336F3" w:rsidRDefault="007336F3" w:rsidP="00AB4B8C">
          <w:pPr>
            <w:pStyle w:val="Bibliography"/>
            <w:ind w:left="720" w:hanging="720"/>
            <w:rPr>
              <w:noProof/>
            </w:rPr>
          </w:pPr>
          <w:r>
            <w:rPr>
              <w:noProof/>
            </w:rPr>
            <w:t xml:space="preserve">Solutions, E. (2015, 07 03). </w:t>
          </w:r>
          <w:r>
            <w:rPr>
              <w:i/>
              <w:iCs/>
              <w:noProof/>
            </w:rPr>
            <w:t>Google Maps API V3: Get Location (Latitude and Longitude) from Zip Code (Pin Code) using JavaScript</w:t>
          </w:r>
          <w:r>
            <w:rPr>
              <w:noProof/>
            </w:rPr>
            <w:t>. Retrieved 05 10, 2016, from ASP snippets: http://www.aspsnippets.com/Articles/Google-Maps-API-V3-Get-Location-Latitude-and-Longitude-from-Zip-Code-Pin-Code-using-JavaScript.aspx</w:t>
          </w:r>
        </w:p>
        <w:p w:rsidR="007336F3" w:rsidRDefault="007336F3" w:rsidP="00AB4B8C">
          <w:pPr>
            <w:pStyle w:val="Bibliography"/>
            <w:ind w:left="720" w:hanging="720"/>
            <w:rPr>
              <w:noProof/>
            </w:rPr>
          </w:pPr>
          <w:r>
            <w:rPr>
              <w:noProof/>
            </w:rPr>
            <w:t xml:space="preserve">Tuner, A. (2006). </w:t>
          </w:r>
          <w:r>
            <w:rPr>
              <w:i/>
              <w:iCs/>
              <w:noProof/>
            </w:rPr>
            <w:t>Introduction to Neogeography.</w:t>
          </w:r>
          <w:r>
            <w:rPr>
              <w:noProof/>
            </w:rPr>
            <w:t xml:space="preserve"> Sebastopol, CA USA: O'Reilly Media.</w:t>
          </w:r>
        </w:p>
        <w:p w:rsidR="005719FB" w:rsidRDefault="005719FB" w:rsidP="00AB4B8C">
          <w:pPr>
            <w:rPr>
              <w:b/>
              <w:bCs/>
            </w:rPr>
          </w:pPr>
          <w:r>
            <w:rPr>
              <w:b/>
              <w:bCs/>
            </w:rPr>
            <w:fldChar w:fldCharType="end"/>
          </w:r>
        </w:p>
      </w:sdtContent>
    </w:sdt>
    <w:p w:rsidR="00180C8C" w:rsidRPr="00C96EEA" w:rsidRDefault="005719FB" w:rsidP="00C96EEA">
      <w:pPr>
        <w:spacing w:before="0" w:line="240" w:lineRule="auto"/>
        <w:ind w:firstLine="0"/>
        <w:rPr>
          <w:rFonts w:cs="Arial"/>
          <w:b/>
          <w:bCs/>
          <w:kern w:val="32"/>
          <w:sz w:val="32"/>
          <w:szCs w:val="32"/>
        </w:rPr>
      </w:pPr>
      <w:r>
        <w:t xml:space="preserve"> </w:t>
      </w:r>
      <w:bookmarkEnd w:id="12"/>
    </w:p>
    <w:sectPr w:rsidR="00180C8C" w:rsidRPr="00C96EEA" w:rsidSect="006106AF">
      <w:headerReference w:type="even" r:id="rId17"/>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DF8" w:rsidRDefault="00350DF8">
      <w:r>
        <w:separator/>
      </w:r>
    </w:p>
    <w:p w:rsidR="00350DF8" w:rsidRDefault="00350DF8"/>
  </w:endnote>
  <w:endnote w:type="continuationSeparator" w:id="0">
    <w:p w:rsidR="00350DF8" w:rsidRDefault="00350DF8">
      <w:r>
        <w:continuationSeparator/>
      </w:r>
    </w:p>
    <w:p w:rsidR="00350DF8" w:rsidRDefault="00350D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VnTime">
    <w:altName w:val="Courier New"/>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BlackH">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657" w:rsidRDefault="009256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657" w:rsidRDefault="0092565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657" w:rsidRDefault="0092565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9A9" w:rsidRDefault="000B29A9"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B29A9" w:rsidRDefault="000B29A9" w:rsidP="008F3A79">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39C" w:rsidRPr="00E1639C" w:rsidRDefault="00E1639C" w:rsidP="00E1639C">
    <w:pPr>
      <w:pStyle w:val="Footer"/>
      <w:spacing w:line="240" w:lineRule="auto"/>
      <w:ind w:firstLine="0"/>
      <w:rPr>
        <w:i/>
        <w:sz w:val="24"/>
      </w:rPr>
    </w:pPr>
    <w:r w:rsidRPr="00E1639C">
      <w:rPr>
        <w:i/>
        <w:sz w:val="24"/>
      </w:rPr>
      <w:t xml:space="preserve">Hồ Trung Thao (1321050181)                                             </w:t>
    </w:r>
  </w:p>
  <w:p w:rsidR="00E1639C" w:rsidRPr="00E1639C" w:rsidRDefault="00E1639C" w:rsidP="00E1639C">
    <w:pPr>
      <w:pStyle w:val="Footer"/>
      <w:spacing w:line="240" w:lineRule="auto"/>
      <w:ind w:firstLine="0"/>
      <w:rPr>
        <w:i/>
        <w:sz w:val="24"/>
      </w:rPr>
    </w:pPr>
    <w:r w:rsidRPr="00E1639C">
      <w:rPr>
        <w:i/>
        <w:sz w:val="24"/>
      </w:rPr>
      <w:t>Nguyễn Thanh Hải (1321050511) (C)</w:t>
    </w:r>
  </w:p>
  <w:p w:rsidR="00E1639C" w:rsidRPr="00E1639C" w:rsidRDefault="00E1639C" w:rsidP="00E1639C">
    <w:pPr>
      <w:pStyle w:val="Footer"/>
      <w:spacing w:line="240" w:lineRule="auto"/>
      <w:ind w:firstLine="0"/>
      <w:rPr>
        <w:i/>
        <w:sz w:val="24"/>
      </w:rPr>
    </w:pPr>
    <w:r w:rsidRPr="00E1639C">
      <w:rPr>
        <w:i/>
        <w:sz w:val="24"/>
      </w:rPr>
      <w:t xml:space="preserve">Phùng Văn Thắng (1321050720) </w:t>
    </w:r>
  </w:p>
  <w:p w:rsidR="000B29A9" w:rsidRPr="00722C8C" w:rsidRDefault="00E1639C" w:rsidP="00E1639C">
    <w:pPr>
      <w:pStyle w:val="Footer"/>
      <w:spacing w:line="240" w:lineRule="auto"/>
      <w:ind w:firstLine="0"/>
      <w:rPr>
        <w:sz w:val="24"/>
      </w:rPr>
    </w:pPr>
    <w:r w:rsidRPr="00E1639C">
      <w:rPr>
        <w:i/>
        <w:sz w:val="24"/>
      </w:rPr>
      <w:t>Nguyễn Mạnh Cường (1321050035)</w:t>
    </w:r>
    <w:r w:rsidRPr="00E1639C">
      <w:rPr>
        <w:sz w:val="24"/>
      </w:rPr>
      <w:ptab w:relativeTo="margin" w:alignment="center" w:leader="none"/>
    </w:r>
    <w:bookmarkStart w:id="3" w:name="_GoBack"/>
    <w:bookmarkEnd w:id="3"/>
    <w:r w:rsidRPr="00E1639C">
      <w:rPr>
        <w:sz w:val="24"/>
      </w:rPr>
      <w:ptab w:relativeTo="margin" w:alignment="right" w:leader="none"/>
    </w:r>
    <w:r>
      <w:rPr>
        <w:sz w:val="24"/>
      </w:rPr>
      <w:t>Lớp: Công nghệ phần mền A</w:t>
    </w:r>
    <w:r w:rsidR="00803499">
      <w:rPr>
        <w:sz w:val="24"/>
      </w:rPr>
      <w:t xml:space="preserve"> K.58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DF8" w:rsidRDefault="00350DF8">
      <w:r>
        <w:separator/>
      </w:r>
    </w:p>
    <w:p w:rsidR="00350DF8" w:rsidRDefault="00350DF8"/>
  </w:footnote>
  <w:footnote w:type="continuationSeparator" w:id="0">
    <w:p w:rsidR="00350DF8" w:rsidRDefault="00350DF8">
      <w:r>
        <w:continuationSeparator/>
      </w:r>
    </w:p>
    <w:p w:rsidR="00350DF8" w:rsidRDefault="00350D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657" w:rsidRDefault="009256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657" w:rsidRDefault="009256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657" w:rsidRDefault="0092565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D8F" w:rsidRPr="00C16687" w:rsidRDefault="00B12D8F" w:rsidP="00B12D8F">
    <w:pPr>
      <w:pStyle w:val="Header"/>
      <w:spacing w:before="0" w:line="240" w:lineRule="auto"/>
      <w:ind w:firstLine="0"/>
      <w:rPr>
        <w:i/>
        <w:sz w:val="24"/>
      </w:rPr>
    </w:pPr>
    <w:r w:rsidRPr="00C16687">
      <w:rPr>
        <w:i/>
        <w:sz w:val="24"/>
      </w:rPr>
      <w:t>Bài tập lớn Môn</w:t>
    </w:r>
    <w:r w:rsidR="00722C8C">
      <w:rPr>
        <w:i/>
        <w:sz w:val="24"/>
      </w:rPr>
      <w:t>: Phát triển ứng dụng WEB + BTL</w:t>
    </w:r>
  </w:p>
  <w:p w:rsidR="000B29A9" w:rsidRDefault="000B29A9" w:rsidP="00162939">
    <w:pPr>
      <w:pStyle w:val="Header"/>
    </w:pPr>
  </w:p>
  <w:p w:rsidR="000B29A9" w:rsidRPr="00162939" w:rsidRDefault="000B29A9" w:rsidP="00162939">
    <w:pPr>
      <w:pStyle w:val="Header"/>
      <w:spacing w:before="0" w:line="240" w:lineRule="auto"/>
      <w:rPr>
        <w:i/>
        <w:sz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9A9" w:rsidRDefault="000B29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BFC08AC"/>
    <w:lvl w:ilvl="0">
      <w:start w:val="1"/>
      <w:numFmt w:val="decimal"/>
      <w:lvlText w:val="%1."/>
      <w:lvlJc w:val="left"/>
      <w:pPr>
        <w:tabs>
          <w:tab w:val="num" w:pos="1492"/>
        </w:tabs>
        <w:ind w:left="1492" w:hanging="360"/>
      </w:pPr>
    </w:lvl>
  </w:abstractNum>
  <w:abstractNum w:abstractNumId="1">
    <w:nsid w:val="FFFFFF7E"/>
    <w:multiLevelType w:val="singleLevel"/>
    <w:tmpl w:val="BA168310"/>
    <w:lvl w:ilvl="0">
      <w:start w:val="1"/>
      <w:numFmt w:val="decimal"/>
      <w:lvlText w:val="%1."/>
      <w:lvlJc w:val="left"/>
      <w:pPr>
        <w:tabs>
          <w:tab w:val="num" w:pos="926"/>
        </w:tabs>
        <w:ind w:left="926" w:hanging="360"/>
      </w:pPr>
    </w:lvl>
  </w:abstractNum>
  <w:abstractNum w:abstractNumId="2">
    <w:nsid w:val="FFFFFF7F"/>
    <w:multiLevelType w:val="singleLevel"/>
    <w:tmpl w:val="3712FB12"/>
    <w:lvl w:ilvl="0">
      <w:start w:val="1"/>
      <w:numFmt w:val="decimal"/>
      <w:lvlText w:val="%1."/>
      <w:lvlJc w:val="left"/>
      <w:pPr>
        <w:tabs>
          <w:tab w:val="num" w:pos="643"/>
        </w:tabs>
        <w:ind w:left="643" w:hanging="360"/>
      </w:pPr>
    </w:lvl>
  </w:abstractNum>
  <w:abstractNum w:abstractNumId="3">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nsid w:val="FFFFFF88"/>
    <w:multiLevelType w:val="singleLevel"/>
    <w:tmpl w:val="6436C060"/>
    <w:lvl w:ilvl="0">
      <w:start w:val="1"/>
      <w:numFmt w:val="decimal"/>
      <w:lvlText w:val="%1."/>
      <w:lvlJc w:val="left"/>
      <w:pPr>
        <w:tabs>
          <w:tab w:val="num" w:pos="360"/>
        </w:tabs>
        <w:ind w:left="360" w:hanging="360"/>
      </w:pPr>
    </w:lvl>
  </w:abstractNum>
  <w:abstractNum w:abstractNumId="8">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nsid w:val="03F63042"/>
    <w:multiLevelType w:val="multilevel"/>
    <w:tmpl w:val="24F2BA4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817783E"/>
    <w:multiLevelType w:val="hybridMultilevel"/>
    <w:tmpl w:val="895038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BD85BC8"/>
    <w:multiLevelType w:val="hybridMultilevel"/>
    <w:tmpl w:val="541E96DA"/>
    <w:lvl w:ilvl="0" w:tplc="0409000F">
      <w:start w:val="1"/>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5">
    <w:nsid w:val="742E643B"/>
    <w:multiLevelType w:val="hybridMultilevel"/>
    <w:tmpl w:val="2DD22C44"/>
    <w:lvl w:ilvl="0" w:tplc="FD24F262">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B36072A"/>
    <w:multiLevelType w:val="hybridMultilevel"/>
    <w:tmpl w:val="F236AF48"/>
    <w:lvl w:ilvl="0" w:tplc="359C26EA">
      <w:start w:val="1"/>
      <w:numFmt w:val="bullet"/>
      <w:lvlText w:val="-"/>
      <w:lvlJc w:val="left"/>
      <w:pPr>
        <w:ind w:left="720" w:hanging="360"/>
      </w:pPr>
      <w:rPr>
        <w:rFonts w:ascii="Times New Roman" w:eastAsia="MS Mincho"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FB4E86"/>
    <w:multiLevelType w:val="hybridMultilevel"/>
    <w:tmpl w:val="B756DAD8"/>
    <w:lvl w:ilvl="0" w:tplc="BB36AF88">
      <w:numFmt w:val="bullet"/>
      <w:lvlText w:val="-"/>
      <w:lvlJc w:val="left"/>
      <w:pPr>
        <w:tabs>
          <w:tab w:val="num" w:pos="720"/>
        </w:tabs>
        <w:ind w:left="720" w:hanging="360"/>
      </w:pPr>
      <w:rPr>
        <w:rFonts w:ascii="Times New Roman" w:eastAsia="Times New Roman" w:hAnsi="Times New Roman" w:cs="Times New Roman" w:hint="default"/>
      </w:rPr>
    </w:lvl>
    <w:lvl w:ilvl="1" w:tplc="1604F098">
      <w:start w:val="8"/>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0"/>
  </w:num>
  <w:num w:numId="3">
    <w:abstractNumId w:val="9"/>
  </w:num>
  <w:num w:numId="4">
    <w:abstractNumId w:val="19"/>
  </w:num>
  <w:num w:numId="5">
    <w:abstractNumId w:val="18"/>
  </w:num>
  <w:num w:numId="6">
    <w:abstractNumId w:val="26"/>
  </w:num>
  <w:num w:numId="7">
    <w:abstractNumId w:val="13"/>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1"/>
  </w:num>
  <w:num w:numId="18">
    <w:abstractNumId w:val="24"/>
  </w:num>
  <w:num w:numId="19">
    <w:abstractNumId w:val="23"/>
  </w:num>
  <w:num w:numId="20">
    <w:abstractNumId w:val="16"/>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7"/>
  </w:num>
  <w:num w:numId="31">
    <w:abstractNumId w:val="17"/>
    <w:lvlOverride w:ilvl="0">
      <w:startOverride w:val="1"/>
    </w:lvlOverride>
  </w:num>
  <w:num w:numId="32">
    <w:abstractNumId w:val="10"/>
  </w:num>
  <w:num w:numId="33">
    <w:abstractNumId w:val="22"/>
  </w:num>
  <w:num w:numId="34">
    <w:abstractNumId w:val="27"/>
  </w:num>
  <w:num w:numId="35">
    <w:abstractNumId w:val="28"/>
  </w:num>
  <w:num w:numId="36">
    <w:abstractNumId w:val="14"/>
  </w:num>
  <w:num w:numId="37">
    <w:abstractNumId w:val="15"/>
  </w:num>
  <w:num w:numId="38">
    <w:abstractNumId w:val="12"/>
  </w:num>
  <w:num w:numId="39">
    <w:abstractNumId w:val="11"/>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55"/>
    <w:rsid w:val="0000420E"/>
    <w:rsid w:val="00017CA2"/>
    <w:rsid w:val="00024F8B"/>
    <w:rsid w:val="00032E6B"/>
    <w:rsid w:val="0003559F"/>
    <w:rsid w:val="00051BFA"/>
    <w:rsid w:val="00061855"/>
    <w:rsid w:val="00066A27"/>
    <w:rsid w:val="00071C8A"/>
    <w:rsid w:val="0007281B"/>
    <w:rsid w:val="0007352A"/>
    <w:rsid w:val="00076599"/>
    <w:rsid w:val="00082919"/>
    <w:rsid w:val="000936DA"/>
    <w:rsid w:val="000968D4"/>
    <w:rsid w:val="000B29A9"/>
    <w:rsid w:val="000B540B"/>
    <w:rsid w:val="000B66C0"/>
    <w:rsid w:val="000C334B"/>
    <w:rsid w:val="000C5F09"/>
    <w:rsid w:val="000D156E"/>
    <w:rsid w:val="000D3391"/>
    <w:rsid w:val="000D6D26"/>
    <w:rsid w:val="000F1E18"/>
    <w:rsid w:val="00101B75"/>
    <w:rsid w:val="001028A1"/>
    <w:rsid w:val="001044DB"/>
    <w:rsid w:val="00130546"/>
    <w:rsid w:val="0014594F"/>
    <w:rsid w:val="00155C1D"/>
    <w:rsid w:val="001561B7"/>
    <w:rsid w:val="00162939"/>
    <w:rsid w:val="00165EDB"/>
    <w:rsid w:val="00180C8C"/>
    <w:rsid w:val="0018354F"/>
    <w:rsid w:val="001838F8"/>
    <w:rsid w:val="00185F72"/>
    <w:rsid w:val="00192969"/>
    <w:rsid w:val="001A08FA"/>
    <w:rsid w:val="001A225F"/>
    <w:rsid w:val="001C20AE"/>
    <w:rsid w:val="001C6057"/>
    <w:rsid w:val="001C77DD"/>
    <w:rsid w:val="001D0D77"/>
    <w:rsid w:val="001D3746"/>
    <w:rsid w:val="001D730B"/>
    <w:rsid w:val="001E0B1C"/>
    <w:rsid w:val="001E1E49"/>
    <w:rsid w:val="001F142E"/>
    <w:rsid w:val="001F351F"/>
    <w:rsid w:val="00213E4E"/>
    <w:rsid w:val="00222D64"/>
    <w:rsid w:val="002254C6"/>
    <w:rsid w:val="0022666D"/>
    <w:rsid w:val="00227D14"/>
    <w:rsid w:val="00240277"/>
    <w:rsid w:val="002406F3"/>
    <w:rsid w:val="00242378"/>
    <w:rsid w:val="00242CF0"/>
    <w:rsid w:val="00243BE7"/>
    <w:rsid w:val="00253413"/>
    <w:rsid w:val="00254083"/>
    <w:rsid w:val="002546A5"/>
    <w:rsid w:val="002615FC"/>
    <w:rsid w:val="0026378F"/>
    <w:rsid w:val="00266945"/>
    <w:rsid w:val="002703A5"/>
    <w:rsid w:val="00272D18"/>
    <w:rsid w:val="0028004F"/>
    <w:rsid w:val="00280CDD"/>
    <w:rsid w:val="00292141"/>
    <w:rsid w:val="002A3C11"/>
    <w:rsid w:val="002C3177"/>
    <w:rsid w:val="002D16F4"/>
    <w:rsid w:val="002D5C16"/>
    <w:rsid w:val="002E6A42"/>
    <w:rsid w:val="002E6C36"/>
    <w:rsid w:val="002F5093"/>
    <w:rsid w:val="00301729"/>
    <w:rsid w:val="003147E5"/>
    <w:rsid w:val="0032508A"/>
    <w:rsid w:val="00332B2A"/>
    <w:rsid w:val="003344E2"/>
    <w:rsid w:val="00337B4C"/>
    <w:rsid w:val="00337C58"/>
    <w:rsid w:val="00340902"/>
    <w:rsid w:val="00341D97"/>
    <w:rsid w:val="0034391F"/>
    <w:rsid w:val="00350DF8"/>
    <w:rsid w:val="003510E3"/>
    <w:rsid w:val="00365377"/>
    <w:rsid w:val="00366214"/>
    <w:rsid w:val="00367E92"/>
    <w:rsid w:val="00372545"/>
    <w:rsid w:val="003918B2"/>
    <w:rsid w:val="00395895"/>
    <w:rsid w:val="003A4ACB"/>
    <w:rsid w:val="003A6197"/>
    <w:rsid w:val="003B30C7"/>
    <w:rsid w:val="003C1390"/>
    <w:rsid w:val="003C7DF3"/>
    <w:rsid w:val="003E20FF"/>
    <w:rsid w:val="003E7AF7"/>
    <w:rsid w:val="004044A0"/>
    <w:rsid w:val="00412F64"/>
    <w:rsid w:val="0041556C"/>
    <w:rsid w:val="00417928"/>
    <w:rsid w:val="004305C7"/>
    <w:rsid w:val="004500E2"/>
    <w:rsid w:val="00451C81"/>
    <w:rsid w:val="004531B5"/>
    <w:rsid w:val="004548FC"/>
    <w:rsid w:val="00466B47"/>
    <w:rsid w:val="0046767F"/>
    <w:rsid w:val="00477BB5"/>
    <w:rsid w:val="00495AE5"/>
    <w:rsid w:val="004A3046"/>
    <w:rsid w:val="004A6D1B"/>
    <w:rsid w:val="004B0135"/>
    <w:rsid w:val="004B274E"/>
    <w:rsid w:val="004B32DA"/>
    <w:rsid w:val="004B4BF6"/>
    <w:rsid w:val="004C49ED"/>
    <w:rsid w:val="004D0210"/>
    <w:rsid w:val="004E3B36"/>
    <w:rsid w:val="0050292A"/>
    <w:rsid w:val="00505902"/>
    <w:rsid w:val="0050764E"/>
    <w:rsid w:val="00511681"/>
    <w:rsid w:val="00511C02"/>
    <w:rsid w:val="00517B6F"/>
    <w:rsid w:val="00520BCB"/>
    <w:rsid w:val="00526DC0"/>
    <w:rsid w:val="00531F29"/>
    <w:rsid w:val="005345EB"/>
    <w:rsid w:val="00544677"/>
    <w:rsid w:val="00560FF5"/>
    <w:rsid w:val="00570EF4"/>
    <w:rsid w:val="00571509"/>
    <w:rsid w:val="005719FB"/>
    <w:rsid w:val="00574F79"/>
    <w:rsid w:val="00585F4E"/>
    <w:rsid w:val="00591085"/>
    <w:rsid w:val="00597ACF"/>
    <w:rsid w:val="005B7357"/>
    <w:rsid w:val="005B7E33"/>
    <w:rsid w:val="005C2261"/>
    <w:rsid w:val="005C29A7"/>
    <w:rsid w:val="005C4FD9"/>
    <w:rsid w:val="005D68FF"/>
    <w:rsid w:val="005D6AC9"/>
    <w:rsid w:val="005D6CF1"/>
    <w:rsid w:val="005F4471"/>
    <w:rsid w:val="00607962"/>
    <w:rsid w:val="006106AF"/>
    <w:rsid w:val="006149CC"/>
    <w:rsid w:val="00616572"/>
    <w:rsid w:val="00620688"/>
    <w:rsid w:val="006208DA"/>
    <w:rsid w:val="00625D4A"/>
    <w:rsid w:val="00625E8F"/>
    <w:rsid w:val="00626067"/>
    <w:rsid w:val="006322F7"/>
    <w:rsid w:val="00632D4C"/>
    <w:rsid w:val="006354F5"/>
    <w:rsid w:val="00641003"/>
    <w:rsid w:val="00641168"/>
    <w:rsid w:val="006529D1"/>
    <w:rsid w:val="00662211"/>
    <w:rsid w:val="0066625C"/>
    <w:rsid w:val="00671B84"/>
    <w:rsid w:val="00674E7A"/>
    <w:rsid w:val="00685A63"/>
    <w:rsid w:val="00686042"/>
    <w:rsid w:val="00687D1A"/>
    <w:rsid w:val="00690D36"/>
    <w:rsid w:val="0069113E"/>
    <w:rsid w:val="00691AA0"/>
    <w:rsid w:val="006924B5"/>
    <w:rsid w:val="00696A58"/>
    <w:rsid w:val="006A0F8F"/>
    <w:rsid w:val="006A4FFB"/>
    <w:rsid w:val="006B6CA9"/>
    <w:rsid w:val="006C5A9B"/>
    <w:rsid w:val="006D1040"/>
    <w:rsid w:val="006D122E"/>
    <w:rsid w:val="006D62DD"/>
    <w:rsid w:val="006E745E"/>
    <w:rsid w:val="007076C4"/>
    <w:rsid w:val="00710E61"/>
    <w:rsid w:val="00715016"/>
    <w:rsid w:val="00722C8C"/>
    <w:rsid w:val="00727CBF"/>
    <w:rsid w:val="0073001F"/>
    <w:rsid w:val="00732B0C"/>
    <w:rsid w:val="007336F3"/>
    <w:rsid w:val="00734C2E"/>
    <w:rsid w:val="0074238E"/>
    <w:rsid w:val="00753684"/>
    <w:rsid w:val="00755939"/>
    <w:rsid w:val="00760E25"/>
    <w:rsid w:val="00761C4E"/>
    <w:rsid w:val="00770E70"/>
    <w:rsid w:val="0077247B"/>
    <w:rsid w:val="007761EB"/>
    <w:rsid w:val="00785B9E"/>
    <w:rsid w:val="00791320"/>
    <w:rsid w:val="00796B5B"/>
    <w:rsid w:val="007A2625"/>
    <w:rsid w:val="007A377D"/>
    <w:rsid w:val="007A37BD"/>
    <w:rsid w:val="007A659C"/>
    <w:rsid w:val="007A663A"/>
    <w:rsid w:val="007A7D82"/>
    <w:rsid w:val="007B0A35"/>
    <w:rsid w:val="007C28B3"/>
    <w:rsid w:val="007C67D8"/>
    <w:rsid w:val="007D3B7B"/>
    <w:rsid w:val="007F0419"/>
    <w:rsid w:val="007F2B91"/>
    <w:rsid w:val="00802482"/>
    <w:rsid w:val="00803499"/>
    <w:rsid w:val="00807E57"/>
    <w:rsid w:val="008129E1"/>
    <w:rsid w:val="008219E0"/>
    <w:rsid w:val="00830C28"/>
    <w:rsid w:val="00832E9E"/>
    <w:rsid w:val="00833757"/>
    <w:rsid w:val="00841662"/>
    <w:rsid w:val="008571E6"/>
    <w:rsid w:val="008722B5"/>
    <w:rsid w:val="00873E0F"/>
    <w:rsid w:val="00874002"/>
    <w:rsid w:val="008811CE"/>
    <w:rsid w:val="0088297A"/>
    <w:rsid w:val="0088598A"/>
    <w:rsid w:val="0089077B"/>
    <w:rsid w:val="00891AE1"/>
    <w:rsid w:val="0089546F"/>
    <w:rsid w:val="008C2D3B"/>
    <w:rsid w:val="008C3DA0"/>
    <w:rsid w:val="008D080A"/>
    <w:rsid w:val="008E0C0A"/>
    <w:rsid w:val="008E29DD"/>
    <w:rsid w:val="008F0A40"/>
    <w:rsid w:val="008F3A79"/>
    <w:rsid w:val="008F4ADB"/>
    <w:rsid w:val="008F5AB3"/>
    <w:rsid w:val="008F6358"/>
    <w:rsid w:val="008F6806"/>
    <w:rsid w:val="0090054A"/>
    <w:rsid w:val="009165B5"/>
    <w:rsid w:val="00916D44"/>
    <w:rsid w:val="0092047C"/>
    <w:rsid w:val="00925657"/>
    <w:rsid w:val="00927237"/>
    <w:rsid w:val="009325AE"/>
    <w:rsid w:val="00932D2C"/>
    <w:rsid w:val="009337DF"/>
    <w:rsid w:val="00934F9E"/>
    <w:rsid w:val="00941149"/>
    <w:rsid w:val="0094496E"/>
    <w:rsid w:val="00950DDC"/>
    <w:rsid w:val="0095236D"/>
    <w:rsid w:val="00973B64"/>
    <w:rsid w:val="00976214"/>
    <w:rsid w:val="00976CB1"/>
    <w:rsid w:val="00982FFA"/>
    <w:rsid w:val="00983CC8"/>
    <w:rsid w:val="009927CC"/>
    <w:rsid w:val="0099280A"/>
    <w:rsid w:val="009944C9"/>
    <w:rsid w:val="0099561F"/>
    <w:rsid w:val="00996DFB"/>
    <w:rsid w:val="00997A12"/>
    <w:rsid w:val="009B0007"/>
    <w:rsid w:val="009C181C"/>
    <w:rsid w:val="009C6954"/>
    <w:rsid w:val="009C7087"/>
    <w:rsid w:val="009E77CD"/>
    <w:rsid w:val="009E7E43"/>
    <w:rsid w:val="00A03445"/>
    <w:rsid w:val="00A03E3D"/>
    <w:rsid w:val="00A073F4"/>
    <w:rsid w:val="00A12DDA"/>
    <w:rsid w:val="00A144E9"/>
    <w:rsid w:val="00A14D85"/>
    <w:rsid w:val="00A16910"/>
    <w:rsid w:val="00A33BF0"/>
    <w:rsid w:val="00A33F5D"/>
    <w:rsid w:val="00A501EF"/>
    <w:rsid w:val="00A520AB"/>
    <w:rsid w:val="00A52256"/>
    <w:rsid w:val="00A54EB5"/>
    <w:rsid w:val="00A57645"/>
    <w:rsid w:val="00A64047"/>
    <w:rsid w:val="00A65CE1"/>
    <w:rsid w:val="00A65EB7"/>
    <w:rsid w:val="00A75FA2"/>
    <w:rsid w:val="00A77777"/>
    <w:rsid w:val="00A873BC"/>
    <w:rsid w:val="00A93577"/>
    <w:rsid w:val="00AA1E73"/>
    <w:rsid w:val="00AB428E"/>
    <w:rsid w:val="00AB4446"/>
    <w:rsid w:val="00AB4B8C"/>
    <w:rsid w:val="00AB4DE3"/>
    <w:rsid w:val="00AC4081"/>
    <w:rsid w:val="00AD518C"/>
    <w:rsid w:val="00AE02ED"/>
    <w:rsid w:val="00AE0BCE"/>
    <w:rsid w:val="00AF66B3"/>
    <w:rsid w:val="00B0390E"/>
    <w:rsid w:val="00B11C20"/>
    <w:rsid w:val="00B120E9"/>
    <w:rsid w:val="00B12D8F"/>
    <w:rsid w:val="00B16BC7"/>
    <w:rsid w:val="00B25F15"/>
    <w:rsid w:val="00B3755E"/>
    <w:rsid w:val="00B3797A"/>
    <w:rsid w:val="00B37CF8"/>
    <w:rsid w:val="00B41A05"/>
    <w:rsid w:val="00B43BD0"/>
    <w:rsid w:val="00B5297C"/>
    <w:rsid w:val="00B57E92"/>
    <w:rsid w:val="00B65E39"/>
    <w:rsid w:val="00B73F92"/>
    <w:rsid w:val="00B7556B"/>
    <w:rsid w:val="00B86125"/>
    <w:rsid w:val="00B86E0A"/>
    <w:rsid w:val="00B877CC"/>
    <w:rsid w:val="00BA2ABF"/>
    <w:rsid w:val="00BA7A41"/>
    <w:rsid w:val="00BB079A"/>
    <w:rsid w:val="00BB71A4"/>
    <w:rsid w:val="00BC2CA7"/>
    <w:rsid w:val="00BD079D"/>
    <w:rsid w:val="00BF7C8E"/>
    <w:rsid w:val="00C035EB"/>
    <w:rsid w:val="00C04B83"/>
    <w:rsid w:val="00C04F04"/>
    <w:rsid w:val="00C06CF1"/>
    <w:rsid w:val="00C075B5"/>
    <w:rsid w:val="00C11DED"/>
    <w:rsid w:val="00C1624A"/>
    <w:rsid w:val="00C1658A"/>
    <w:rsid w:val="00C16687"/>
    <w:rsid w:val="00C24DC5"/>
    <w:rsid w:val="00C25E15"/>
    <w:rsid w:val="00C27AA3"/>
    <w:rsid w:val="00C36695"/>
    <w:rsid w:val="00C400E4"/>
    <w:rsid w:val="00C46580"/>
    <w:rsid w:val="00C761A1"/>
    <w:rsid w:val="00C80DA8"/>
    <w:rsid w:val="00C90587"/>
    <w:rsid w:val="00C913CC"/>
    <w:rsid w:val="00C9472E"/>
    <w:rsid w:val="00C96EEA"/>
    <w:rsid w:val="00CA13DD"/>
    <w:rsid w:val="00CB3C93"/>
    <w:rsid w:val="00CB5797"/>
    <w:rsid w:val="00CD0B9D"/>
    <w:rsid w:val="00CD2AA9"/>
    <w:rsid w:val="00CF0B23"/>
    <w:rsid w:val="00CF4945"/>
    <w:rsid w:val="00D053BA"/>
    <w:rsid w:val="00D0572A"/>
    <w:rsid w:val="00D14CD1"/>
    <w:rsid w:val="00D162A7"/>
    <w:rsid w:val="00D1641A"/>
    <w:rsid w:val="00D22FAE"/>
    <w:rsid w:val="00D4069A"/>
    <w:rsid w:val="00D43DB0"/>
    <w:rsid w:val="00D47BE2"/>
    <w:rsid w:val="00D514AE"/>
    <w:rsid w:val="00D530AC"/>
    <w:rsid w:val="00D550B7"/>
    <w:rsid w:val="00D56D1E"/>
    <w:rsid w:val="00D57858"/>
    <w:rsid w:val="00D62E59"/>
    <w:rsid w:val="00D64947"/>
    <w:rsid w:val="00D66B77"/>
    <w:rsid w:val="00D9695D"/>
    <w:rsid w:val="00DA7316"/>
    <w:rsid w:val="00DB14CF"/>
    <w:rsid w:val="00DB5FB8"/>
    <w:rsid w:val="00DB75F1"/>
    <w:rsid w:val="00DC0852"/>
    <w:rsid w:val="00DC667C"/>
    <w:rsid w:val="00DD09BA"/>
    <w:rsid w:val="00DE17FC"/>
    <w:rsid w:val="00DE1BC7"/>
    <w:rsid w:val="00DF50D3"/>
    <w:rsid w:val="00E06D00"/>
    <w:rsid w:val="00E15C52"/>
    <w:rsid w:val="00E1639C"/>
    <w:rsid w:val="00E16C6E"/>
    <w:rsid w:val="00E16E41"/>
    <w:rsid w:val="00E2207E"/>
    <w:rsid w:val="00E266A6"/>
    <w:rsid w:val="00E33817"/>
    <w:rsid w:val="00E36664"/>
    <w:rsid w:val="00E37A6B"/>
    <w:rsid w:val="00E37D4D"/>
    <w:rsid w:val="00E419C2"/>
    <w:rsid w:val="00E43225"/>
    <w:rsid w:val="00E50864"/>
    <w:rsid w:val="00E76491"/>
    <w:rsid w:val="00E7767D"/>
    <w:rsid w:val="00E800F6"/>
    <w:rsid w:val="00E92699"/>
    <w:rsid w:val="00E928AE"/>
    <w:rsid w:val="00E94A58"/>
    <w:rsid w:val="00EA1A76"/>
    <w:rsid w:val="00EA7CFA"/>
    <w:rsid w:val="00EB0E56"/>
    <w:rsid w:val="00EB57EC"/>
    <w:rsid w:val="00EC1FA6"/>
    <w:rsid w:val="00EC28ED"/>
    <w:rsid w:val="00EC5915"/>
    <w:rsid w:val="00ED0400"/>
    <w:rsid w:val="00ED04CE"/>
    <w:rsid w:val="00ED59B6"/>
    <w:rsid w:val="00ED6814"/>
    <w:rsid w:val="00EE2600"/>
    <w:rsid w:val="00EE3200"/>
    <w:rsid w:val="00EE4D22"/>
    <w:rsid w:val="00EE5A68"/>
    <w:rsid w:val="00EF4E75"/>
    <w:rsid w:val="00F013CC"/>
    <w:rsid w:val="00F102A9"/>
    <w:rsid w:val="00F141AC"/>
    <w:rsid w:val="00F20A64"/>
    <w:rsid w:val="00F22934"/>
    <w:rsid w:val="00F40FA3"/>
    <w:rsid w:val="00F41E08"/>
    <w:rsid w:val="00F6055A"/>
    <w:rsid w:val="00F60826"/>
    <w:rsid w:val="00F658C7"/>
    <w:rsid w:val="00F7241D"/>
    <w:rsid w:val="00F84CD0"/>
    <w:rsid w:val="00F9506E"/>
    <w:rsid w:val="00F95AFA"/>
    <w:rsid w:val="00F962C7"/>
    <w:rsid w:val="00FC3C43"/>
    <w:rsid w:val="00FC3F49"/>
    <w:rsid w:val="00FC4E2C"/>
    <w:rsid w:val="00FD1148"/>
    <w:rsid w:val="00FD7296"/>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C13005D9-2BF9-40B8-8C70-AA9C2B17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link w:val="Heading1Char"/>
    <w:uiPriority w:val="9"/>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916D44"/>
    <w:pPr>
      <w:keepNext/>
      <w:numPr>
        <w:ilvl w:val="1"/>
        <w:numId w:val="21"/>
      </w:numPr>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autoRedefine/>
    <w:qFormat/>
    <w:rsid w:val="00CD0B9D"/>
    <w:pPr>
      <w:keepNext/>
      <w:numPr>
        <w:numId w:val="37"/>
      </w:numPr>
      <w:outlineLvl w:val="3"/>
    </w:pPr>
    <w:rPr>
      <w:b/>
      <w:bCs/>
      <w:szCs w:val="28"/>
    </w:rPr>
  </w:style>
  <w:style w:type="paragraph" w:styleId="Heading5">
    <w:name w:val="heading 5"/>
    <w:basedOn w:val="Normal"/>
    <w:next w:val="Normal"/>
    <w:autoRedefine/>
    <w:qFormat/>
    <w:rsid w:val="00FC4E2C"/>
    <w:pPr>
      <w:numPr>
        <w:numId w:val="38"/>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qFormat/>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EC1FA6"/>
    <w:rPr>
      <w:rFonts w:cs="Arial"/>
      <w:b/>
      <w:bCs/>
      <w:kern w:val="32"/>
      <w:sz w:val="32"/>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qFormat/>
    <w:rsid w:val="004044A0"/>
    <w:rPr>
      <w:b/>
      <w:bCs/>
      <w:i/>
      <w:iCs/>
      <w:color w:val="4F81BD"/>
    </w:rPr>
  </w:style>
  <w:style w:type="paragraph" w:styleId="Subtitle">
    <w:name w:val="Subtitle"/>
    <w:basedOn w:val="Normal"/>
    <w:link w:val="SubtitleChar"/>
    <w:qFormat/>
    <w:rsid w:val="00950DDC"/>
    <w:pPr>
      <w:spacing w:before="60" w:line="240" w:lineRule="auto"/>
      <w:ind w:firstLine="0"/>
      <w:jc w:val="center"/>
    </w:pPr>
    <w:rPr>
      <w:rFonts w:ascii=".VnTimeH" w:hAnsi=".VnTimeH"/>
      <w:sz w:val="32"/>
      <w:szCs w:val="32"/>
    </w:rPr>
  </w:style>
  <w:style w:type="character" w:customStyle="1" w:styleId="SubtitleChar">
    <w:name w:val="Subtitle Char"/>
    <w:basedOn w:val="DefaultParagraphFont"/>
    <w:link w:val="Subtitle"/>
    <w:rsid w:val="00950DDC"/>
    <w:rPr>
      <w:rFonts w:ascii=".VnTimeH" w:hAnsi=".VnTimeH"/>
      <w:sz w:val="32"/>
      <w:szCs w:val="32"/>
    </w:rPr>
  </w:style>
  <w:style w:type="character" w:styleId="Strong">
    <w:name w:val="Strong"/>
    <w:qFormat/>
    <w:rsid w:val="00950DDC"/>
    <w:rPr>
      <w:rFonts w:ascii=".VnBlackH" w:hAnsi=".VnBlac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6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nTimeH">
    <w:altName w:val="Courier New"/>
    <w:panose1 w:val="020B7200000000000000"/>
    <w:charset w:val="00"/>
    <w:family w:val="swiss"/>
    <w:pitch w:val="variable"/>
    <w:sig w:usb0="00000007" w:usb1="00000000" w:usb2="00000000" w:usb3="00000000" w:csb0="00000013" w:csb1="00000000"/>
  </w:font>
  <w:font w:name=".VnTime">
    <w:altName w:val="Courier New"/>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BlackH">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ED3"/>
    <w:rsid w:val="00DD1E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A49AD0087748E7B27A71FF2297D567">
    <w:name w:val="F9A49AD0087748E7B27A71FF2297D567"/>
    <w:rsid w:val="00DD1ED3"/>
  </w:style>
  <w:style w:type="paragraph" w:customStyle="1" w:styleId="859BB0848CFC4A5EAE126B4F24376365">
    <w:name w:val="859BB0848CFC4A5EAE126B4F24376365"/>
    <w:rsid w:val="00DD1ED3"/>
  </w:style>
  <w:style w:type="paragraph" w:customStyle="1" w:styleId="B01C7FAD206F451F8BE908D99479A2B2">
    <w:name w:val="B01C7FAD206F451F8BE908D99479A2B2"/>
    <w:rsid w:val="00DD1E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Hoà15</b:Tag>
    <b:SourceType>Book</b:SourceType>
    <b:Guid>{552151CB-EE9E-4196-A27A-8535E562875C}</b:Guid>
    <b:Author>
      <b:Author>
        <b:NameList>
          <b:Person>
            <b:Last>Đức</b:Last>
            <b:First>Hoàng</b:First>
            <b:Middle>Anh</b:Middle>
          </b:Person>
        </b:NameList>
      </b:Author>
    </b:Author>
    <b:Title>Phát triển ứng dụng web</b:Title>
    <b:Year>2015</b:Year>
    <b:City>Hanoi</b:City>
    <b:Publisher>Tự biên tập</b:Publisher>
    <b:RefOrder>2</b:RefOrder>
  </b:Source>
  <b:Source>
    <b:Tag>Exc15</b:Tag>
    <b:SourceType>InternetSite</b:SourceType>
    <b:Guid>{05B19A94-805A-41F6-A6AC-7232FBCF3243}</b:Guid>
    <b:Title>Google Maps API V3: Get Location (Latitude and Longitude) from Zip Code (Pin Code) using JavaScript</b:Title>
    <b:Year>2015</b:Year>
    <b:Author>
      <b:Author>
        <b:NameList>
          <b:Person>
            <b:Last>Solutions</b:Last>
            <b:First>Excelasoft</b:First>
          </b:Person>
        </b:NameList>
      </b:Author>
    </b:Author>
    <b:InternetSiteTitle>ASP snippets</b:InternetSiteTitle>
    <b:Month>07</b:Month>
    <b:Day>03</b:Day>
    <b:YearAccessed>2016</b:YearAccessed>
    <b:MonthAccessed>05</b:MonthAccessed>
    <b:DayAccessed>10</b:DayAccessed>
    <b:URL>http://www.aspsnippets.com/Articles/Google-Maps-API-V3-Get-Location-Latitude-and-Longitude-from-Zip-Code-Pin-Code-using-JavaScript.aspx</b:URL>
    <b:RefOrder>3</b:RefOrder>
  </b:Source>
</b:Sources>
</file>

<file path=customXml/itemProps1.xml><?xml version="1.0" encoding="utf-8"?>
<ds:datastoreItem xmlns:ds="http://schemas.openxmlformats.org/officeDocument/2006/customXml" ds:itemID="{71EBD527-C67E-4F06-B4F3-A9E02B037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166</TotalTime>
  <Pages>14</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Bài tập lớn môn Web</vt:lpstr>
    </vt:vector>
  </TitlesOfParts>
  <Manager>PGS.TS. Nguyễn Trường Xuân</Manager>
  <Company>Bộ môn Tin học trắc địa - Khoa Công nghệ thông tin, Trường Đại học Mỏ-Địa chất</Company>
  <LinksUpToDate>false</LinksUpToDate>
  <CharactersWithSpaces>11718</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lớn môn Web</dc:title>
  <dc:subject>Van ban mau</dc:subject>
  <dc:creator>Nhom 02</dc:creator>
  <cp:keywords>doc truyen;truyen hay online</cp:keywords>
  <dc:description>Văn bản này do Bộ môn Tin học trắc địa, Trường ĐH Mỏ-Địa chất cung cấp cho sinh viên làm Đồ án tốt nghiệp.</dc:description>
  <cp:lastModifiedBy>nguyen hai thanh</cp:lastModifiedBy>
  <cp:revision>10</cp:revision>
  <dcterms:created xsi:type="dcterms:W3CDTF">2017-05-08T10:16:00Z</dcterms:created>
  <dcterms:modified xsi:type="dcterms:W3CDTF">2017-05-08T15:07:00Z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